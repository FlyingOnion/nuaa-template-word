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2091"/>
      </w:tblGrid>
      <w:tr w:rsidR="00560E5C" w:rsidTr="00E93045">
        <w:trPr>
          <w:jc w:val="center"/>
        </w:trPr>
        <w:tc>
          <w:tcPr>
            <w:tcW w:w="7763" w:type="dxa"/>
          </w:tcPr>
          <w:p w:rsidR="00560E5C" w:rsidRPr="00E839EE" w:rsidRDefault="00560E5C" w:rsidP="00E839EE">
            <w:pPr>
              <w:pStyle w:val="af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091" w:type="dxa"/>
          </w:tcPr>
          <w:p w:rsidR="00560E5C" w:rsidRPr="00E839EE" w:rsidRDefault="00560E5C" w:rsidP="00560E5C">
            <w:pPr>
              <w:pStyle w:val="af0"/>
              <w:jc w:val="both"/>
              <w:rPr>
                <w:rFonts w:ascii="黑体" w:eastAsia="黑体" w:hAnsi="黑体"/>
                <w:sz w:val="28"/>
                <w:szCs w:val="28"/>
              </w:rPr>
            </w:pPr>
            <w:r w:rsidRPr="00E81A22">
              <w:rPr>
                <w:rFonts w:ascii="黑体" w:eastAsia="黑体" w:hint="eastAsia"/>
                <w:sz w:val="28"/>
              </w:rPr>
              <w:t>编号</w:t>
            </w:r>
            <w:r w:rsidRPr="00E81A22">
              <w:rPr>
                <w:rFonts w:ascii="黑体" w:eastAsia="黑体" w:hint="eastAsia"/>
                <w:sz w:val="28"/>
                <w:u w:val="single"/>
              </w:rPr>
              <w:t xml:space="preserve">         </w:t>
            </w: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E839EE" w:rsidP="00E839EE">
            <w:pPr>
              <w:pStyle w:val="af0"/>
            </w:pP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E839EE" w:rsidP="00E839EE">
            <w:pPr>
              <w:pStyle w:val="af0"/>
            </w:pP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560E5C" w:rsidP="00E839EE">
            <w:pPr>
              <w:pStyle w:val="af0"/>
            </w:pPr>
            <w:r w:rsidRPr="00B2701C">
              <w:rPr>
                <w:rFonts w:ascii="楷体_GB2312" w:eastAsia="楷体_GB2312" w:hAnsi="华文楷体" w:hint="eastAsia"/>
                <w:b/>
                <w:bCs/>
                <w:sz w:val="44"/>
                <w:szCs w:val="44"/>
              </w:rPr>
              <w:t>南京航空航天大学</w:t>
            </w: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E839EE" w:rsidP="00E839EE">
            <w:pPr>
              <w:pStyle w:val="af0"/>
            </w:pP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560E5C" w:rsidP="00E839EE">
            <w:pPr>
              <w:pStyle w:val="af0"/>
            </w:pPr>
            <w:r w:rsidRPr="00B2701C">
              <w:rPr>
                <w:rFonts w:hint="eastAsia"/>
                <w:b/>
                <w:bCs/>
                <w:spacing w:val="120"/>
                <w:sz w:val="110"/>
                <w:szCs w:val="110"/>
              </w:rPr>
              <w:t>毕业</w:t>
            </w:r>
            <w:r>
              <w:rPr>
                <w:rFonts w:hint="eastAsia"/>
                <w:b/>
                <w:bCs/>
                <w:spacing w:val="120"/>
                <w:sz w:val="110"/>
                <w:szCs w:val="110"/>
              </w:rPr>
              <w:t>设计</w:t>
            </w: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E839EE" w:rsidP="00E839EE">
            <w:pPr>
              <w:pStyle w:val="af0"/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tbl>
            <w:tblPr>
              <w:tblStyle w:val="af1"/>
              <w:tblW w:w="792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069"/>
              <w:gridCol w:w="5854"/>
            </w:tblGrid>
            <w:tr w:rsidR="00560E5C" w:rsidRPr="00560E5C" w:rsidTr="00E93045">
              <w:trPr>
                <w:trHeight w:val="988"/>
                <w:jc w:val="center"/>
              </w:trPr>
              <w:tc>
                <w:tcPr>
                  <w:tcW w:w="2069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44"/>
                      <w:szCs w:val="44"/>
                    </w:rPr>
                  </w:pPr>
                  <w:r w:rsidRPr="00560E5C">
                    <w:rPr>
                      <w:rFonts w:ascii="黑体" w:eastAsia="黑体" w:hAnsi="黑体" w:hint="eastAsia"/>
                      <w:sz w:val="44"/>
                      <w:szCs w:val="44"/>
                    </w:rPr>
                    <w:t>题  目</w:t>
                  </w:r>
                </w:p>
              </w:tc>
              <w:tc>
                <w:tcPr>
                  <w:tcW w:w="5854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44"/>
                      <w:szCs w:val="44"/>
                    </w:rPr>
                  </w:pPr>
                  <w:r w:rsidRPr="00560E5C">
                    <w:rPr>
                      <w:rFonts w:ascii="黑体" w:eastAsia="黑体" w:hAnsi="黑体" w:hint="eastAsia"/>
                      <w:sz w:val="44"/>
                      <w:szCs w:val="44"/>
                    </w:rPr>
                    <w:t>封面用无框线表格控制</w:t>
                  </w:r>
                </w:p>
              </w:tc>
            </w:tr>
          </w:tbl>
          <w:p w:rsidR="00560E5C" w:rsidRDefault="00560E5C" w:rsidP="00E839EE">
            <w:pPr>
              <w:pStyle w:val="af0"/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p w:rsidR="00560E5C" w:rsidRPr="00560E5C" w:rsidRDefault="00560E5C" w:rsidP="00560E5C">
            <w:pPr>
              <w:pStyle w:val="af0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tbl>
            <w:tblPr>
              <w:tblStyle w:val="af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891"/>
              <w:gridCol w:w="4638"/>
            </w:tblGrid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学生姓名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XXXXXXX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学    号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010210101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学    院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航空宇航学院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专    业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飞行器设计与工程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班    级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0102101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指导教师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bCs/>
                      <w:sz w:val="32"/>
                      <w:szCs w:val="32"/>
                    </w:rPr>
                    <w:t>姓名  专业技术职务</w:t>
                  </w:r>
                </w:p>
              </w:tc>
            </w:tr>
          </w:tbl>
          <w:p w:rsidR="00560E5C" w:rsidRPr="00560E5C" w:rsidRDefault="00560E5C" w:rsidP="00560E5C">
            <w:pPr>
              <w:pStyle w:val="af0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p w:rsidR="00560E5C" w:rsidRPr="00560E5C" w:rsidRDefault="00560E5C" w:rsidP="00560E5C">
            <w:pPr>
              <w:pStyle w:val="af0"/>
              <w:rPr>
                <w:rFonts w:ascii="黑体" w:eastAsia="黑体" w:hAnsi="黑体"/>
                <w:sz w:val="30"/>
                <w:szCs w:val="30"/>
              </w:rPr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p w:rsidR="00560E5C" w:rsidRPr="00560E5C" w:rsidRDefault="00560E5C" w:rsidP="00560E5C">
            <w:pPr>
              <w:pStyle w:val="af0"/>
              <w:rPr>
                <w:rFonts w:ascii="黑体" w:eastAsia="黑体" w:hAnsi="黑体"/>
                <w:sz w:val="30"/>
                <w:szCs w:val="30"/>
              </w:rPr>
            </w:pPr>
            <w:r w:rsidRPr="003A0241">
              <w:rPr>
                <w:rFonts w:ascii="黑体" w:eastAsia="黑体" w:hint="eastAsia"/>
                <w:sz w:val="32"/>
              </w:rPr>
              <w:t>二</w:t>
            </w:r>
            <w:r w:rsidRPr="003A0241">
              <w:rPr>
                <w:rFonts w:ascii="黑体" w:eastAsia="黑体" w:cs="宋体" w:hint="eastAsia"/>
                <w:sz w:val="32"/>
              </w:rPr>
              <w:t>〇〇</w:t>
            </w:r>
            <w:r>
              <w:rPr>
                <w:rFonts w:ascii="黑体" w:eastAsia="黑体" w:hAnsi="楷体_GB2312" w:cs="楷体_GB2312" w:hint="eastAsia"/>
                <w:sz w:val="32"/>
              </w:rPr>
              <w:t>八</w:t>
            </w:r>
            <w:r w:rsidRPr="003A0241">
              <w:rPr>
                <w:rFonts w:ascii="黑体" w:eastAsia="黑体" w:hAnsi="楷体_GB2312" w:cs="楷体_GB2312" w:hint="eastAsia"/>
                <w:sz w:val="32"/>
              </w:rPr>
              <w:t>年六月</w:t>
            </w:r>
          </w:p>
        </w:tc>
      </w:tr>
    </w:tbl>
    <w:p w:rsidR="00E839EE" w:rsidRDefault="00E839EE">
      <w:pPr>
        <w:widowControl/>
        <w:spacing w:line="240" w:lineRule="auto"/>
        <w:ind w:firstLine="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BE04EC" w:rsidRPr="00DE1F7A" w:rsidRDefault="00BE04EC" w:rsidP="00DE1F7A">
      <w:pPr>
        <w:pStyle w:val="ac"/>
        <w:rPr>
          <w:rFonts w:ascii="黑体" w:eastAsia="黑体" w:hAnsi="黑体"/>
          <w:sz w:val="36"/>
          <w:szCs w:val="36"/>
        </w:rPr>
      </w:pPr>
      <w:r w:rsidRPr="00DE1F7A">
        <w:rPr>
          <w:rFonts w:ascii="黑体" w:eastAsia="黑体" w:hAnsi="黑体" w:hint="eastAsia"/>
          <w:sz w:val="36"/>
          <w:szCs w:val="36"/>
        </w:rPr>
        <w:lastRenderedPageBreak/>
        <w:t>南京航空航天大学</w:t>
      </w:r>
    </w:p>
    <w:p w:rsidR="00BE04EC" w:rsidRPr="00DE1F7A" w:rsidRDefault="00BE04EC" w:rsidP="00DE1F7A">
      <w:pPr>
        <w:pStyle w:val="ac"/>
        <w:rPr>
          <w:rFonts w:ascii="黑体" w:eastAsia="黑体" w:hAnsi="黑体"/>
          <w:sz w:val="36"/>
          <w:szCs w:val="36"/>
        </w:rPr>
      </w:pPr>
      <w:r w:rsidRPr="00DE1F7A">
        <w:rPr>
          <w:rFonts w:ascii="黑体" w:eastAsia="黑体" w:hAnsi="黑体" w:hint="eastAsia"/>
          <w:sz w:val="36"/>
          <w:szCs w:val="36"/>
        </w:rPr>
        <w:t>本科毕业设计（论文）诚信承诺书</w:t>
      </w:r>
    </w:p>
    <w:p w:rsidR="00BE04EC" w:rsidRPr="00DE1F7A" w:rsidRDefault="00BE04EC" w:rsidP="00DE1F7A">
      <w:pPr>
        <w:spacing w:beforeLines="100" w:before="312" w:line="480" w:lineRule="auto"/>
        <w:rPr>
          <w:sz w:val="28"/>
          <w:szCs w:val="28"/>
        </w:rPr>
      </w:pPr>
      <w:r w:rsidRPr="00DE1F7A">
        <w:rPr>
          <w:rFonts w:hint="eastAsia"/>
          <w:sz w:val="28"/>
          <w:szCs w:val="28"/>
        </w:rPr>
        <w:t>本人郑重声明：所呈交的毕业设计（论文）（题目：</w:t>
      </w:r>
      <w:r w:rsidRPr="00DE1F7A">
        <w:rPr>
          <w:rFonts w:hint="eastAsia"/>
          <w:sz w:val="28"/>
          <w:szCs w:val="28"/>
          <w:u w:val="single"/>
        </w:rPr>
        <w:t xml:space="preserve">                       </w:t>
      </w:r>
      <w:r w:rsidRPr="00DE1F7A">
        <w:rPr>
          <w:rFonts w:hint="eastAsia"/>
          <w:sz w:val="28"/>
          <w:szCs w:val="28"/>
        </w:rPr>
        <w:t>）是本人在导师的指导下独立进行研究所取得的成果。尽本人所知，除了毕业设计（论文）中特别加以标注引用的内容外，本毕业设计（论文）不包含任何其他个人或集体已经发表或撰写的成果作品。</w:t>
      </w:r>
    </w:p>
    <w:p w:rsidR="00BE04EC" w:rsidRPr="00C525A4" w:rsidRDefault="00BE04EC" w:rsidP="00DE1F7A"/>
    <w:p w:rsidR="00BE04EC" w:rsidRPr="00DE1F7A" w:rsidRDefault="00BE04EC" w:rsidP="00DE1F7A">
      <w:pPr>
        <w:pStyle w:val="ad"/>
        <w:rPr>
          <w:sz w:val="28"/>
          <w:szCs w:val="28"/>
        </w:rPr>
      </w:pPr>
      <w:r w:rsidRPr="00DE1F7A">
        <w:rPr>
          <w:rFonts w:hint="eastAsia"/>
          <w:sz w:val="28"/>
          <w:szCs w:val="28"/>
        </w:rPr>
        <w:t>作者签名：                    年  月  日</w:t>
      </w:r>
    </w:p>
    <w:p w:rsidR="00BE04EC" w:rsidRPr="00C525A4" w:rsidRDefault="00BE04EC" w:rsidP="00BE04EC">
      <w:pPr>
        <w:ind w:firstLineChars="1100" w:firstLine="3080"/>
        <w:rPr>
          <w:sz w:val="28"/>
          <w:szCs w:val="28"/>
        </w:rPr>
      </w:pPr>
      <w:r w:rsidRPr="00C525A4">
        <w:rPr>
          <w:rFonts w:hint="eastAsia"/>
          <w:sz w:val="28"/>
          <w:szCs w:val="28"/>
        </w:rPr>
        <w:t>（学号）：</w:t>
      </w:r>
    </w:p>
    <w:p w:rsidR="00BE04EC" w:rsidRDefault="00BE04EC" w:rsidP="00DE1F7A">
      <w:pPr>
        <w:pStyle w:val="ab"/>
      </w:pPr>
    </w:p>
    <w:p w:rsidR="00DE1F7A" w:rsidRPr="00DE1F7A" w:rsidRDefault="00DE1F7A" w:rsidP="00DE1F7A">
      <w:pPr>
        <w:pStyle w:val="ab"/>
        <w:sectPr w:rsidR="00DE1F7A" w:rsidRPr="00DE1F7A" w:rsidSect="00557D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1134" w:header="851" w:footer="992" w:gutter="0"/>
          <w:cols w:space="425"/>
          <w:docGrid w:type="linesAndChars" w:linePitch="312"/>
        </w:sectPr>
      </w:pPr>
    </w:p>
    <w:p w:rsidR="00D00902" w:rsidRDefault="00D00902" w:rsidP="00BE04EC">
      <w:pPr>
        <w:pStyle w:val="af9"/>
        <w:spacing w:before="489"/>
        <w:rPr>
          <w:lang w:val="en-US"/>
        </w:rPr>
      </w:pPr>
      <w:r w:rsidRPr="00D00902">
        <w:rPr>
          <w:rFonts w:hint="eastAsia"/>
          <w:lang w:val="en-US"/>
        </w:rPr>
        <w:lastRenderedPageBreak/>
        <w:t>基于实体建模的数控仿真系统环境的开发</w:t>
      </w:r>
    </w:p>
    <w:p w:rsidR="00D00902" w:rsidRDefault="00D00902" w:rsidP="00BE04EC">
      <w:pPr>
        <w:pStyle w:val="afa"/>
        <w:spacing w:before="326"/>
      </w:pPr>
      <w:bookmarkStart w:id="0" w:name="_Toc515540503"/>
      <w:bookmarkStart w:id="1" w:name="_Toc516333742"/>
      <w:r>
        <w:rPr>
          <w:rFonts w:hint="eastAsia"/>
        </w:rPr>
        <w:t>摘 要</w:t>
      </w:r>
      <w:bookmarkEnd w:id="0"/>
      <w:bookmarkEnd w:id="1"/>
    </w:p>
    <w:p w:rsidR="00F64075" w:rsidRPr="00F64075" w:rsidRDefault="00F64075" w:rsidP="00F64075">
      <w:r>
        <w:rPr>
          <w:rFonts w:hint="eastAsia"/>
        </w:rPr>
        <w:t>水电费水电费，</w:t>
      </w:r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水电费，</w:t>
      </w:r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</w:t>
      </w:r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水电费。</w:t>
      </w:r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水电费。</w:t>
      </w:r>
    </w:p>
    <w:p w:rsidR="00F64075" w:rsidRDefault="00F64075" w:rsidP="00F64075"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</w:t>
      </w:r>
    </w:p>
    <w:p w:rsidR="00F64075" w:rsidRDefault="00F64075" w:rsidP="00F64075"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</w:t>
      </w:r>
    </w:p>
    <w:p w:rsidR="00E3337B" w:rsidRDefault="00E3337B" w:rsidP="00F64075"/>
    <w:p w:rsidR="00F64075" w:rsidRDefault="00F64075" w:rsidP="00F64075">
      <w:pPr>
        <w:pStyle w:val="ab"/>
      </w:pPr>
      <w:r w:rsidRPr="00F64075">
        <w:rPr>
          <w:rFonts w:ascii="黑体" w:eastAsia="黑体" w:hAnsi="黑体" w:hint="eastAsia"/>
          <w:sz w:val="30"/>
          <w:szCs w:val="30"/>
        </w:rPr>
        <w:t>关键词：</w:t>
      </w:r>
      <w:r>
        <w:rPr>
          <w:rFonts w:hint="eastAsia"/>
        </w:rPr>
        <w:t>这个太特，</w:t>
      </w:r>
      <w:proofErr w:type="gramStart"/>
      <w:r>
        <w:rPr>
          <w:rFonts w:hint="eastAsia"/>
        </w:rPr>
        <w:t>殊了所以</w:t>
      </w:r>
      <w:proofErr w:type="gramEnd"/>
      <w:r>
        <w:rPr>
          <w:rFonts w:hint="eastAsia"/>
        </w:rPr>
        <w:t>，不必重新，设定样式</w:t>
      </w:r>
      <w:r w:rsidR="00E3337B">
        <w:rPr>
          <w:rFonts w:hint="eastAsia"/>
        </w:rPr>
        <w:t>，用正文左，对齐即可</w:t>
      </w:r>
    </w:p>
    <w:p w:rsidR="00DE1F7A" w:rsidRDefault="00DE1F7A" w:rsidP="00E93045">
      <w:pPr>
        <w:pStyle w:val="afb"/>
        <w:spacing w:before="489"/>
      </w:pPr>
      <w:r>
        <w:rPr>
          <w:rFonts w:hint="eastAsia"/>
        </w:rPr>
        <w:lastRenderedPageBreak/>
        <w:t xml:space="preserve">The development </w:t>
      </w:r>
      <w:proofErr w:type="gramStart"/>
      <w:r>
        <w:rPr>
          <w:rFonts w:hint="eastAsia"/>
        </w:rPr>
        <w:t>of ...</w:t>
      </w:r>
      <w:proofErr w:type="gramEnd"/>
    </w:p>
    <w:p w:rsidR="00DE1F7A" w:rsidRDefault="00DE1F7A" w:rsidP="00E93045">
      <w:pPr>
        <w:pStyle w:val="afc"/>
        <w:spacing w:before="326"/>
        <w:rPr>
          <w:rFonts w:eastAsiaTheme="minorEastAsia"/>
        </w:rPr>
      </w:pPr>
      <w:bookmarkStart w:id="2" w:name="_Toc516333743"/>
      <w:r>
        <w:rPr>
          <w:rFonts w:eastAsiaTheme="minorEastAsia" w:hint="eastAsia"/>
        </w:rPr>
        <w:t>Abstract</w:t>
      </w:r>
      <w:bookmarkEnd w:id="2"/>
    </w:p>
    <w:p w:rsidR="00DE1F7A" w:rsidRDefault="00E3337B" w:rsidP="00E3337B">
      <w:pPr>
        <w:pStyle w:val="afd"/>
        <w:ind w:firstLine="480"/>
        <w:rPr>
          <w:rFonts w:eastAsiaTheme="minorEastAsia"/>
        </w:rPr>
      </w:pPr>
      <w:r>
        <w:rPr>
          <w:rFonts w:eastAsiaTheme="minorEastAsia"/>
        </w:rPr>
        <w:t>“</w:t>
      </w:r>
      <w:r>
        <w:rPr>
          <w:rFonts w:eastAsiaTheme="minorEastAsia" w:hint="eastAsia"/>
        </w:rPr>
        <w:t>Abstract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is a level-one topic too, so it could be added to content automatically.</w:t>
      </w:r>
    </w:p>
    <w:p w:rsidR="00E3337B" w:rsidRDefault="00E3337B" w:rsidP="00E3337B">
      <w:pPr>
        <w:pStyle w:val="afd"/>
        <w:ind w:firstLine="480"/>
        <w:rPr>
          <w:rFonts w:eastAsiaTheme="minorEastAsia"/>
        </w:rPr>
      </w:pPr>
    </w:p>
    <w:p w:rsidR="00E3337B" w:rsidRPr="00E3337B" w:rsidRDefault="00E3337B" w:rsidP="00E3337B">
      <w:pPr>
        <w:pStyle w:val="afd"/>
        <w:ind w:firstLineChars="0" w:firstLine="0"/>
        <w:rPr>
          <w:rFonts w:eastAsiaTheme="minorEastAsia"/>
        </w:rPr>
      </w:pPr>
      <w:r w:rsidRPr="00E3337B">
        <w:rPr>
          <w:rFonts w:eastAsiaTheme="minorEastAsia" w:hint="eastAsia"/>
          <w:sz w:val="32"/>
          <w:szCs w:val="32"/>
        </w:rPr>
        <w:t>Key Words</w:t>
      </w:r>
      <w:r>
        <w:rPr>
          <w:rFonts w:eastAsiaTheme="minorEastAsia" w:hint="eastAsia"/>
        </w:rPr>
        <w:t xml:space="preserve">: Foo; Bar; </w:t>
      </w:r>
      <w:proofErr w:type="spellStart"/>
      <w:r>
        <w:rPr>
          <w:rFonts w:eastAsiaTheme="minorEastAsia" w:hint="eastAsia"/>
        </w:rPr>
        <w:t>Baz</w:t>
      </w:r>
      <w:proofErr w:type="spellEnd"/>
      <w:r>
        <w:rPr>
          <w:rFonts w:eastAsiaTheme="minorEastAsia" w:hint="eastAsia"/>
        </w:rPr>
        <w:t>; Feature Not Set</w:t>
      </w:r>
    </w:p>
    <w:p w:rsidR="00CD2CAF" w:rsidRPr="00E3337B" w:rsidRDefault="00BD4AFA" w:rsidP="00482BEE">
      <w:pPr>
        <w:pStyle w:val="af8"/>
        <w:spacing w:before="326"/>
        <w:rPr>
          <w:lang w:val="en-US"/>
        </w:rPr>
      </w:pPr>
      <w:bookmarkStart w:id="3" w:name="_Toc515540504"/>
      <w:bookmarkStart w:id="4" w:name="_Toc516333744"/>
      <w:r>
        <w:rPr>
          <w:rFonts w:hint="eastAsia"/>
        </w:rPr>
        <w:lastRenderedPageBreak/>
        <w:t>目</w:t>
      </w:r>
      <w:r w:rsidRPr="00E3337B">
        <w:rPr>
          <w:rFonts w:hint="eastAsia"/>
          <w:lang w:val="en-US"/>
        </w:rPr>
        <w:t xml:space="preserve"> </w:t>
      </w:r>
      <w:r>
        <w:rPr>
          <w:rFonts w:hint="eastAsia"/>
        </w:rPr>
        <w:t>录</w:t>
      </w:r>
      <w:bookmarkEnd w:id="3"/>
      <w:bookmarkEnd w:id="4"/>
    </w:p>
    <w:sdt>
      <w:sdtPr>
        <w:rPr>
          <w:lang w:val="zh-CN"/>
        </w:rPr>
        <w:id w:val="203152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17D9" w:rsidRDefault="00482BEE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33742" w:history="1">
            <w:r w:rsidR="00DA17D9" w:rsidRPr="00241395">
              <w:rPr>
                <w:rStyle w:val="af5"/>
                <w:rFonts w:hint="eastAsia"/>
              </w:rPr>
              <w:t>摘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要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_Toc516333742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i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3" w:history="1">
            <w:r w:rsidR="00DA17D9" w:rsidRPr="00241395">
              <w:rPr>
                <w:rStyle w:val="af5"/>
              </w:rPr>
              <w:t>Abstract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_Toc516333743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ii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4" w:history="1">
            <w:r w:rsidR="00DA17D9" w:rsidRPr="00241395">
              <w:rPr>
                <w:rStyle w:val="af5"/>
                <w:rFonts w:hint="eastAsia"/>
              </w:rPr>
              <w:t>目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录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_Toc516333744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iii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5" w:history="1">
            <w:r w:rsidR="00DA17D9" w:rsidRPr="00241395">
              <w:rPr>
                <w:rStyle w:val="af5"/>
                <w:rFonts w:hint="eastAsia"/>
              </w:rPr>
              <w:t>图表目录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_Toc516333745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iv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6" w:history="1">
            <w:r w:rsidR="00DA17D9" w:rsidRPr="00241395">
              <w:rPr>
                <w:rStyle w:val="af5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第一章</w:t>
            </w:r>
            <w:r w:rsidR="00DA17D9" w:rsidRPr="00241395">
              <w:rPr>
                <w:rStyle w:val="af5"/>
                <w:rFonts w:hint="eastAsia"/>
              </w:rPr>
              <w:t xml:space="preserve"> 引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言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_Toc516333746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20"/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7" w:history="1">
            <w:r w:rsidR="00DA17D9" w:rsidRPr="00241395">
              <w:rPr>
                <w:rStyle w:val="af5"/>
              </w:rPr>
              <w:t>1.1</w:t>
            </w:r>
            <w:r w:rsidR="00DA17D9" w:rsidRPr="00241395">
              <w:rPr>
                <w:rStyle w:val="af5"/>
                <w:rFonts w:hint="eastAsia"/>
              </w:rPr>
              <w:t xml:space="preserve"> 研究背景与意义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_Toc516333747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20"/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8" w:history="1">
            <w:r w:rsidR="00DA17D9" w:rsidRPr="00241395">
              <w:rPr>
                <w:rStyle w:val="af5"/>
              </w:rPr>
              <w:t>1.2</w:t>
            </w:r>
            <w:r w:rsidR="00DA17D9" w:rsidRPr="00241395">
              <w:rPr>
                <w:rStyle w:val="af5"/>
                <w:rFonts w:hint="eastAsia"/>
              </w:rPr>
              <w:t xml:space="preserve"> 国内外研究现状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_Toc516333748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30"/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9" w:history="1">
            <w:r w:rsidR="00DA17D9" w:rsidRPr="00241395">
              <w:rPr>
                <w:rStyle w:val="af5"/>
                <w:rFonts w:ascii="Times New Roman" w:eastAsia="黑体" w:hAnsi="Times New Roman"/>
              </w:rPr>
              <w:t>1.2.1</w:t>
            </w:r>
            <w:r w:rsidR="00DA17D9" w:rsidRPr="00241395">
              <w:rPr>
                <w:rStyle w:val="af5"/>
              </w:rPr>
              <w:t xml:space="preserve"> sdfsdf</w:t>
            </w:r>
            <w:r w:rsidR="00DA17D9" w:rsidRPr="00241395">
              <w:rPr>
                <w:rStyle w:val="af5"/>
                <w:rFonts w:hint="eastAsia"/>
              </w:rPr>
              <w:t>水电费水电费水电费水电费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_Toc516333749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30"/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0" w:history="1">
            <w:r w:rsidR="00DA17D9" w:rsidRPr="00241395">
              <w:rPr>
                <w:rStyle w:val="af5"/>
                <w:rFonts w:ascii="Times New Roman" w:eastAsia="黑体" w:hAnsi="Times New Roman"/>
              </w:rPr>
              <w:t>1.2.2</w:t>
            </w:r>
            <w:r w:rsidR="00DA17D9" w:rsidRPr="00241395">
              <w:rPr>
                <w:rStyle w:val="af5"/>
              </w:rPr>
              <w:t xml:space="preserve"> sdfsdf</w:t>
            </w:r>
            <w:r w:rsidR="00DA17D9" w:rsidRPr="00241395">
              <w:rPr>
                <w:rStyle w:val="af5"/>
                <w:rFonts w:hint="eastAsia"/>
              </w:rPr>
              <w:t>水电费水电费水电费水电费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_Toc516333750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30"/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1" w:history="1">
            <w:r w:rsidR="00DA17D9" w:rsidRPr="00241395">
              <w:rPr>
                <w:rStyle w:val="af5"/>
                <w:rFonts w:ascii="Times New Roman" w:eastAsia="黑体" w:hAnsi="Times New Roman"/>
              </w:rPr>
              <w:t>1.2.3</w:t>
            </w:r>
            <w:r w:rsidR="00DA17D9" w:rsidRPr="00241395">
              <w:rPr>
                <w:rStyle w:val="af5"/>
              </w:rPr>
              <w:t xml:space="preserve"> sdfsdf</w:t>
            </w:r>
            <w:r w:rsidR="00DA17D9" w:rsidRPr="00241395">
              <w:rPr>
                <w:rStyle w:val="af5"/>
                <w:rFonts w:hint="eastAsia"/>
              </w:rPr>
              <w:t>水电费水电费水电费水电费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_Toc516333751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2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30"/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2" w:history="1">
            <w:r w:rsidR="00DA17D9" w:rsidRPr="00241395">
              <w:rPr>
                <w:rStyle w:val="af5"/>
                <w:rFonts w:ascii="Times New Roman" w:eastAsia="黑体" w:hAnsi="Times New Roman"/>
              </w:rPr>
              <w:t>1.2.4</w:t>
            </w:r>
            <w:r w:rsidR="00DA17D9" w:rsidRPr="00241395">
              <w:rPr>
                <w:rStyle w:val="af5"/>
              </w:rPr>
              <w:t xml:space="preserve"> sdfsdf</w:t>
            </w:r>
            <w:r w:rsidR="00DA17D9" w:rsidRPr="00241395">
              <w:rPr>
                <w:rStyle w:val="af5"/>
                <w:rFonts w:hint="eastAsia"/>
              </w:rPr>
              <w:t>水电费水电费水电费水电费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_Toc516333752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2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3" w:history="1">
            <w:r w:rsidR="00DA17D9" w:rsidRPr="00241395">
              <w:rPr>
                <w:rStyle w:val="af5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第二章</w:t>
            </w:r>
            <w:r w:rsidR="00DA17D9" w:rsidRPr="00241395">
              <w:rPr>
                <w:rStyle w:val="af5"/>
                <w:rFonts w:hint="eastAsia"/>
              </w:rPr>
              <w:t xml:space="preserve"> 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_Toc516333753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3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4" w:history="1">
            <w:r w:rsidR="00DA17D9" w:rsidRPr="00241395">
              <w:rPr>
                <w:rStyle w:val="af5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第三章</w:t>
            </w:r>
            <w:r w:rsidR="00DA17D9" w:rsidRPr="00241395">
              <w:rPr>
                <w:rStyle w:val="af5"/>
                <w:rFonts w:hint="eastAsia"/>
              </w:rPr>
              <w:t xml:space="preserve"> 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_Toc516333754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5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5" w:history="1">
            <w:r w:rsidR="00DA17D9" w:rsidRPr="00241395">
              <w:rPr>
                <w:rStyle w:val="af5"/>
                <w:rFonts w:hint="eastAsia"/>
              </w:rPr>
              <w:t>参考文献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_Toc516333755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6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6" w:history="1">
            <w:r w:rsidR="00DA17D9" w:rsidRPr="00241395">
              <w:rPr>
                <w:rStyle w:val="af5"/>
                <w:rFonts w:hint="eastAsia"/>
              </w:rPr>
              <w:t>致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谢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_Toc516333756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7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502F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7" w:history="1">
            <w:r w:rsidR="00DA17D9" w:rsidRPr="00241395">
              <w:rPr>
                <w:rStyle w:val="af5"/>
                <w:rFonts w:hint="eastAsia"/>
              </w:rPr>
              <w:t>附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录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_Toc516333757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8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482BEE" w:rsidRDefault="00482BEE">
          <w:r>
            <w:rPr>
              <w:b/>
              <w:bCs/>
              <w:lang w:val="zh-CN"/>
            </w:rPr>
            <w:fldChar w:fldCharType="end"/>
          </w:r>
        </w:p>
      </w:sdtContent>
    </w:sdt>
    <w:p w:rsidR="00CD2CAF" w:rsidRDefault="00DA17D9" w:rsidP="00BD4AFA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这里不使用word自动生成的</w:t>
      </w:r>
      <w:r w:rsidR="00BD4AFA" w:rsidRPr="00BD4AFA">
        <w:rPr>
          <w:rFonts w:hint="eastAsia"/>
          <w:color w:val="FF0000"/>
          <w:lang w:val="zh-CN"/>
        </w:rPr>
        <w:t>“目录”两个字用目录样式，X级标题用“目录X”样式，调整时请优先调整样式。</w:t>
      </w:r>
      <w:r w:rsidR="00482BEE">
        <w:rPr>
          <w:rFonts w:hint="eastAsia"/>
          <w:color w:val="FF0000"/>
          <w:lang w:val="zh-CN"/>
        </w:rPr>
        <w:t>如有右边页码超出边界的情况，</w:t>
      </w:r>
      <w:proofErr w:type="gramStart"/>
      <w:r w:rsidR="00482BEE">
        <w:rPr>
          <w:rFonts w:hint="eastAsia"/>
          <w:color w:val="FF0000"/>
          <w:lang w:val="zh-CN"/>
        </w:rPr>
        <w:t>请调整</w:t>
      </w:r>
      <w:proofErr w:type="gramEnd"/>
      <w:r w:rsidR="00E93045">
        <w:rPr>
          <w:rFonts w:hint="eastAsia"/>
          <w:color w:val="FF0000"/>
          <w:lang w:val="zh-CN"/>
        </w:rPr>
        <w:t>目录X</w:t>
      </w:r>
      <w:r w:rsidR="00482BEE">
        <w:rPr>
          <w:rFonts w:hint="eastAsia"/>
          <w:color w:val="FF0000"/>
          <w:lang w:val="zh-CN"/>
        </w:rPr>
        <w:t>样式-制表位</w:t>
      </w:r>
    </w:p>
    <w:p w:rsidR="00DA55AA" w:rsidRDefault="00DA55AA" w:rsidP="00DA55AA">
      <w:pPr>
        <w:pStyle w:val="af8"/>
        <w:spacing w:before="326"/>
      </w:pPr>
      <w:bookmarkStart w:id="5" w:name="_Toc516333745"/>
      <w:r>
        <w:rPr>
          <w:rFonts w:hint="eastAsia"/>
        </w:rPr>
        <w:lastRenderedPageBreak/>
        <w:t>图表目录</w:t>
      </w:r>
      <w:bookmarkEnd w:id="5"/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"图号" \c</w:instrText>
      </w:r>
      <w:r>
        <w:instrText xml:space="preserve"> </w:instrText>
      </w:r>
      <w:r>
        <w:fldChar w:fldCharType="separate"/>
      </w:r>
      <w:hyperlink w:anchor="_Toc516333647" w:history="1">
        <w:r w:rsidRPr="00FC52C9">
          <w:rPr>
            <w:rStyle w:val="af5"/>
            <w:rFonts w:hint="eastAsia"/>
          </w:rPr>
          <w:t>图1-1 水电费水电费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_Toc516333647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55AA" w:rsidRDefault="005502F1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33648" w:history="1">
        <w:r w:rsidR="00DA55AA" w:rsidRPr="00FC52C9">
          <w:rPr>
            <w:rStyle w:val="af5"/>
            <w:rFonts w:hint="eastAsia"/>
          </w:rPr>
          <w:t>图2-1 水电费</w:t>
        </w:r>
        <w:r w:rsidR="00DA55AA">
          <w:rPr>
            <w:noProof/>
            <w:webHidden/>
          </w:rPr>
          <w:tab/>
        </w:r>
        <w:r w:rsidR="00DA55AA">
          <w:rPr>
            <w:noProof/>
            <w:webHidden/>
          </w:rPr>
          <w:fldChar w:fldCharType="begin"/>
        </w:r>
        <w:r w:rsidR="00DA55AA">
          <w:rPr>
            <w:noProof/>
            <w:webHidden/>
          </w:rPr>
          <w:instrText xml:space="preserve"> PAGEREF _Toc516333648 \h </w:instrText>
        </w:r>
        <w:r w:rsidR="00DA55AA">
          <w:rPr>
            <w:noProof/>
            <w:webHidden/>
          </w:rPr>
        </w:r>
        <w:r w:rsidR="00DA55AA">
          <w:rPr>
            <w:noProof/>
            <w:webHidden/>
          </w:rPr>
          <w:fldChar w:fldCharType="separate"/>
        </w:r>
        <w:r w:rsidR="00DA55AA">
          <w:rPr>
            <w:noProof/>
            <w:webHidden/>
          </w:rPr>
          <w:t>3</w:t>
        </w:r>
        <w:r w:rsidR="00DA55AA">
          <w:rPr>
            <w:noProof/>
            <w:webHidden/>
          </w:rPr>
          <w:fldChar w:fldCharType="end"/>
        </w:r>
      </w:hyperlink>
    </w:p>
    <w:p w:rsidR="00DA55AA" w:rsidRDefault="005502F1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33649" w:history="1">
        <w:r w:rsidR="00DA55AA" w:rsidRPr="00FC52C9">
          <w:rPr>
            <w:rStyle w:val="af5"/>
            <w:rFonts w:hint="eastAsia"/>
          </w:rPr>
          <w:t>图2-2 水电费</w:t>
        </w:r>
        <w:r w:rsidR="00DA55AA">
          <w:rPr>
            <w:noProof/>
            <w:webHidden/>
          </w:rPr>
          <w:tab/>
        </w:r>
        <w:r w:rsidR="00DA55AA">
          <w:rPr>
            <w:noProof/>
            <w:webHidden/>
          </w:rPr>
          <w:fldChar w:fldCharType="begin"/>
        </w:r>
        <w:r w:rsidR="00DA55AA">
          <w:rPr>
            <w:noProof/>
            <w:webHidden/>
          </w:rPr>
          <w:instrText xml:space="preserve"> PAGEREF _Toc516333649 \h </w:instrText>
        </w:r>
        <w:r w:rsidR="00DA55AA">
          <w:rPr>
            <w:noProof/>
            <w:webHidden/>
          </w:rPr>
        </w:r>
        <w:r w:rsidR="00DA55AA">
          <w:rPr>
            <w:noProof/>
            <w:webHidden/>
          </w:rPr>
          <w:fldChar w:fldCharType="separate"/>
        </w:r>
        <w:r w:rsidR="00DA55AA">
          <w:rPr>
            <w:noProof/>
            <w:webHidden/>
          </w:rPr>
          <w:t>4</w:t>
        </w:r>
        <w:r w:rsidR="00DA55AA">
          <w:rPr>
            <w:noProof/>
            <w:webHidden/>
          </w:rPr>
          <w:fldChar w:fldCharType="end"/>
        </w:r>
      </w:hyperlink>
    </w:p>
    <w:p w:rsidR="00DA55AA" w:rsidRDefault="005502F1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33650" w:history="1">
        <w:r w:rsidR="00DA55AA" w:rsidRPr="00FC52C9">
          <w:rPr>
            <w:rStyle w:val="af5"/>
            <w:rFonts w:hint="eastAsia"/>
          </w:rPr>
          <w:t>图3-1 水电费</w:t>
        </w:r>
        <w:r w:rsidR="00DA55AA">
          <w:rPr>
            <w:noProof/>
            <w:webHidden/>
          </w:rPr>
          <w:tab/>
        </w:r>
        <w:r w:rsidR="00DA55AA">
          <w:rPr>
            <w:noProof/>
            <w:webHidden/>
          </w:rPr>
          <w:fldChar w:fldCharType="begin"/>
        </w:r>
        <w:r w:rsidR="00DA55AA">
          <w:rPr>
            <w:noProof/>
            <w:webHidden/>
          </w:rPr>
          <w:instrText xml:space="preserve"> PAGEREF _Toc516333650 \h </w:instrText>
        </w:r>
        <w:r w:rsidR="00DA55AA">
          <w:rPr>
            <w:noProof/>
            <w:webHidden/>
          </w:rPr>
        </w:r>
        <w:r w:rsidR="00DA55AA">
          <w:rPr>
            <w:noProof/>
            <w:webHidden/>
          </w:rPr>
          <w:fldChar w:fldCharType="separate"/>
        </w:r>
        <w:r w:rsidR="00DA55AA">
          <w:rPr>
            <w:noProof/>
            <w:webHidden/>
          </w:rPr>
          <w:t>5</w:t>
        </w:r>
        <w:r w:rsidR="00DA55AA">
          <w:rPr>
            <w:noProof/>
            <w:webHidden/>
          </w:rPr>
          <w:fldChar w:fldCharType="end"/>
        </w:r>
      </w:hyperlink>
    </w:p>
    <w:p w:rsidR="00DA55AA" w:rsidRDefault="00DA55AA" w:rsidP="00DA55AA">
      <w:pPr>
        <w:pStyle w:val="aff1"/>
        <w:rPr>
          <w:noProof/>
        </w:rPr>
      </w:pPr>
      <w:r>
        <w:fldChar w:fldCharType="end"/>
      </w:r>
      <w:r>
        <w:fldChar w:fldCharType="begin"/>
      </w:r>
      <w:r>
        <w:instrText xml:space="preserve"> TOC \t "表号" \c </w:instrText>
      </w:r>
      <w:r>
        <w:fldChar w:fldCharType="separate"/>
      </w:r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rFonts w:hint="eastAsia"/>
          <w:noProof/>
        </w:rPr>
        <w:t>表1.1 水电费水电费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_Toc515643103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rFonts w:hint="eastAsia"/>
          <w:noProof/>
        </w:rPr>
        <w:t>表2.1 水电费水电费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_Toc515643104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A55AA" w:rsidRDefault="00DA55AA" w:rsidP="00DA55AA">
      <w:pPr>
        <w:rPr>
          <w:color w:val="FF0000"/>
          <w:lang w:val="zh-CN"/>
        </w:rPr>
      </w:pPr>
      <w:r>
        <w:fldChar w:fldCharType="end"/>
      </w:r>
      <w:bookmarkStart w:id="6" w:name="_GoBack"/>
      <w:bookmarkEnd w:id="6"/>
    </w:p>
    <w:p w:rsidR="00557D48" w:rsidRPr="00BD4AFA" w:rsidRDefault="00557D48" w:rsidP="00557D48">
      <w:pPr>
        <w:pStyle w:val="ab"/>
      </w:pPr>
    </w:p>
    <w:p w:rsidR="00F314D5" w:rsidRPr="00E93045" w:rsidRDefault="00F314D5" w:rsidP="00BE04EC">
      <w:pPr>
        <w:pStyle w:val="1"/>
        <w:numPr>
          <w:ilvl w:val="0"/>
          <w:numId w:val="0"/>
        </w:numPr>
        <w:spacing w:before="326"/>
        <w:jc w:val="both"/>
        <w:sectPr w:rsidR="00F314D5" w:rsidRPr="00E93045" w:rsidSect="00557D48">
          <w:headerReference w:type="default" r:id="rId14"/>
          <w:footerReference w:type="default" r:id="rId15"/>
          <w:pgSz w:w="11906" w:h="16838"/>
          <w:pgMar w:top="1418" w:right="1134" w:bottom="1134" w:left="1134" w:header="1077" w:footer="992" w:gutter="0"/>
          <w:pgNumType w:fmt="lowerRoman" w:start="1"/>
          <w:cols w:space="425"/>
          <w:docGrid w:type="linesAndChars" w:linePitch="326"/>
        </w:sectPr>
      </w:pPr>
    </w:p>
    <w:p w:rsidR="00901C41" w:rsidRDefault="00685689" w:rsidP="00F314D5">
      <w:pPr>
        <w:pStyle w:val="1"/>
        <w:spacing w:before="326"/>
      </w:pPr>
      <w:bookmarkStart w:id="7" w:name="_Toc515540505"/>
      <w:bookmarkStart w:id="8" w:name="_Toc516333746"/>
      <w:r>
        <w:rPr>
          <w:rFonts w:hint="eastAsia"/>
        </w:rPr>
        <w:lastRenderedPageBreak/>
        <w:t>引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bookmarkEnd w:id="7"/>
      <w:bookmarkEnd w:id="8"/>
    </w:p>
    <w:p w:rsidR="00461688" w:rsidRDefault="00461688" w:rsidP="00461688">
      <w:r>
        <w:rPr>
          <w:rFonts w:hint="eastAsia"/>
        </w:rPr>
        <w:t>南航论文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模板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</w:p>
    <w:p w:rsidR="00461688" w:rsidRDefault="00461688" w:rsidP="00461688">
      <w:r w:rsidRPr="00461688">
        <w:t>https://github.com/nuaatug/nuaathesis</w:t>
      </w:r>
    </w:p>
    <w:p w:rsidR="00461688" w:rsidRDefault="000B14B2" w:rsidP="00685689">
      <w:r>
        <w:rPr>
          <w:rFonts w:hint="eastAsia"/>
        </w:rPr>
        <w:t>本模板为不会</w:t>
      </w:r>
      <w:proofErr w:type="spellStart"/>
      <w:r>
        <w:rPr>
          <w:rFonts w:hint="eastAsia"/>
        </w:rPr>
        <w:t>LaTeX</w:t>
      </w:r>
      <w:proofErr w:type="spellEnd"/>
      <w:r w:rsidR="00461688">
        <w:rPr>
          <w:rFonts w:hint="eastAsia"/>
        </w:rPr>
        <w:t>，用word写论文</w:t>
      </w:r>
      <w:r>
        <w:rPr>
          <w:rFonts w:hint="eastAsia"/>
        </w:rPr>
        <w:t>的同学们设计，已将各种</w:t>
      </w:r>
      <w:r w:rsidR="0095206E">
        <w:rPr>
          <w:rFonts w:hint="eastAsia"/>
        </w:rPr>
        <w:t>样式</w:t>
      </w:r>
      <w:r>
        <w:rPr>
          <w:rFonts w:hint="eastAsia"/>
        </w:rPr>
        <w:t>调整为南航论文格式，在修改或调整时，请优先调整样式。</w:t>
      </w:r>
    </w:p>
    <w:p w:rsidR="00017B82" w:rsidRDefault="00E607AD" w:rsidP="00685689">
      <w:r>
        <w:rPr>
          <w:rFonts w:hint="eastAsia"/>
        </w:rPr>
        <w:t>正文第一页</w:t>
      </w:r>
      <w:r w:rsidR="00017B82">
        <w:rPr>
          <w:rFonts w:hint="eastAsia"/>
        </w:rPr>
        <w:t>前已有分节符，所以页码也已经调好了。</w:t>
      </w:r>
    </w:p>
    <w:p w:rsidR="00685689" w:rsidRDefault="00A02B36" w:rsidP="00685689">
      <w:pPr>
        <w:pStyle w:val="2"/>
      </w:pPr>
      <w:bookmarkStart w:id="9" w:name="_Toc515540506"/>
      <w:bookmarkStart w:id="10" w:name="_Toc516333747"/>
      <w:r>
        <w:rPr>
          <w:rFonts w:hint="eastAsia"/>
        </w:rPr>
        <w:t>研究背景与意义</w:t>
      </w:r>
      <w:bookmarkEnd w:id="9"/>
      <w:bookmarkEnd w:id="10"/>
    </w:p>
    <w:p w:rsidR="00A02B36" w:rsidRDefault="00A02B36" w:rsidP="00A02B36"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</w:t>
      </w:r>
    </w:p>
    <w:p w:rsidR="00A02B36" w:rsidRDefault="00A02B36" w:rsidP="00A02B36"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</w:t>
      </w:r>
    </w:p>
    <w:p w:rsidR="00A02B36" w:rsidRDefault="00A02B36" w:rsidP="00A02B36">
      <w:pPr>
        <w:pStyle w:val="2"/>
      </w:pPr>
      <w:bookmarkStart w:id="11" w:name="_Toc515540507"/>
      <w:bookmarkStart w:id="12" w:name="_Toc516333748"/>
      <w:r>
        <w:rPr>
          <w:rFonts w:hint="eastAsia"/>
        </w:rPr>
        <w:t>国内外研究现状</w:t>
      </w:r>
      <w:bookmarkEnd w:id="11"/>
      <w:bookmarkEnd w:id="12"/>
    </w:p>
    <w:p w:rsidR="00A02B36" w:rsidRDefault="00A02B36" w:rsidP="00A02B36"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</w:t>
      </w:r>
    </w:p>
    <w:p w:rsidR="00AE54D1" w:rsidRDefault="00A02B36" w:rsidP="00AE54D1"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水电费水电费水电费</w:t>
      </w:r>
      <w:proofErr w:type="gramEnd"/>
      <w:r>
        <w:rPr>
          <w:rFonts w:hint="eastAsia"/>
        </w:rPr>
        <w:t>水电费</w:t>
      </w:r>
    </w:p>
    <w:p w:rsidR="00AE54D1" w:rsidRDefault="00AE54D1" w:rsidP="00665851">
      <w:pPr>
        <w:pStyle w:val="3"/>
      </w:pPr>
      <w:bookmarkStart w:id="13" w:name="_Toc515540508"/>
      <w:bookmarkStart w:id="14" w:name="_Toc516333749"/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bookmarkEnd w:id="13"/>
      <w:bookmarkEnd w:id="14"/>
    </w:p>
    <w:p w:rsidR="00AE54D1" w:rsidRDefault="00AE54D1" w:rsidP="00AE54D1">
      <w:r>
        <w:rPr>
          <w:rFonts w:hint="eastAsia"/>
        </w:rPr>
        <w:t>正文：</w:t>
      </w:r>
      <w:r w:rsidR="00972189">
        <w:rPr>
          <w:rFonts w:hint="eastAsia"/>
        </w:rPr>
        <w:t>首行缩进0.74厘米，</w:t>
      </w:r>
      <w:proofErr w:type="spellStart"/>
      <w:r>
        <w:rPr>
          <w:rFonts w:hint="eastAsia"/>
        </w:rPr>
        <w:t>sdfsdf</w:t>
      </w:r>
      <w:proofErr w:type="spellEnd"/>
      <w:proofErr w:type="gramStart"/>
      <w:r>
        <w:rPr>
          <w:rFonts w:hint="eastAsia"/>
        </w:rPr>
        <w:t>水电费水电费</w:t>
      </w:r>
      <w:proofErr w:type="spellStart"/>
      <w:proofErr w:type="gramEnd"/>
      <w:r>
        <w:rPr>
          <w:rFonts w:hint="eastAsia"/>
        </w:rPr>
        <w:t>sdfsdf</w:t>
      </w:r>
      <w:proofErr w:type="spellEnd"/>
    </w:p>
    <w:p w:rsidR="00AE54D1" w:rsidRDefault="00133488" w:rsidP="00AE54D1">
      <w:pPr>
        <w:pStyle w:val="3"/>
      </w:pPr>
      <w:bookmarkStart w:id="15" w:name="_Toc515540509"/>
      <w:bookmarkStart w:id="16" w:name="_Toc516333750"/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bookmarkEnd w:id="15"/>
      <w:bookmarkEnd w:id="16"/>
    </w:p>
    <w:p w:rsidR="006A0BC5" w:rsidRDefault="00665851" w:rsidP="00F02760">
      <w:proofErr w:type="gramStart"/>
      <w:r>
        <w:rPr>
          <w:rFonts w:hint="eastAsia"/>
        </w:rPr>
        <w:t>图本身</w:t>
      </w:r>
      <w:proofErr w:type="gramEnd"/>
      <w:r w:rsidR="006A0BC5">
        <w:rPr>
          <w:rFonts w:hint="eastAsia"/>
        </w:rPr>
        <w:t>使用</w:t>
      </w:r>
      <w:r w:rsidR="000B14B2">
        <w:rPr>
          <w:rFonts w:hint="eastAsia"/>
        </w:rPr>
        <w:t>“</w:t>
      </w:r>
      <w:r>
        <w:rPr>
          <w:rFonts w:hint="eastAsia"/>
        </w:rPr>
        <w:t>图</w:t>
      </w:r>
      <w:r w:rsidR="000B14B2">
        <w:rPr>
          <w:rFonts w:hint="eastAsia"/>
        </w:rPr>
        <w:t>”</w:t>
      </w:r>
      <w:r w:rsidR="006A0BC5">
        <w:rPr>
          <w:rFonts w:hint="eastAsia"/>
        </w:rPr>
        <w:t>样式</w:t>
      </w:r>
      <w:r w:rsidR="00972189">
        <w:rPr>
          <w:rFonts w:hint="eastAsia"/>
        </w:rPr>
        <w:t>，图号有自己的对应样式</w:t>
      </w:r>
      <w:r>
        <w:rPr>
          <w:rFonts w:hint="eastAsia"/>
        </w:rPr>
        <w:t>。打回车键会自动切到图号</w:t>
      </w:r>
      <w:r w:rsidR="00972189">
        <w:rPr>
          <w:rFonts w:hint="eastAsia"/>
        </w:rPr>
        <w:t>，不用自己输入“图X-Y”序号。</w:t>
      </w:r>
    </w:p>
    <w:p w:rsidR="006A0BC5" w:rsidRDefault="006A0BC5" w:rsidP="006A0BC5">
      <w:pPr>
        <w:pStyle w:val="3"/>
      </w:pPr>
      <w:bookmarkStart w:id="17" w:name="_Toc515540510"/>
      <w:bookmarkStart w:id="18" w:name="_Toc516333751"/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bookmarkEnd w:id="17"/>
      <w:bookmarkEnd w:id="18"/>
    </w:p>
    <w:p w:rsidR="006A0BC5" w:rsidRDefault="00E07630" w:rsidP="006A0BC5">
      <w:pPr>
        <w:pStyle w:val="a1"/>
      </w:pPr>
      <w:r>
        <w:rPr>
          <w:rFonts w:hint="eastAsia"/>
        </w:rPr>
        <w:t>用</w:t>
      </w:r>
      <w:r w:rsidR="006A0BC5">
        <w:rPr>
          <w:rFonts w:hint="eastAsia"/>
        </w:rPr>
        <w:t>正文列表</w:t>
      </w:r>
      <w:r>
        <w:rPr>
          <w:rFonts w:hint="eastAsia"/>
        </w:rPr>
        <w:t>样</w:t>
      </w:r>
      <w:r w:rsidR="00972189">
        <w:rPr>
          <w:rFonts w:hint="eastAsia"/>
        </w:rPr>
        <w:t>式调整，不要手动输入序号。改变序号请右键重新编号；</w:t>
      </w:r>
    </w:p>
    <w:p w:rsidR="00C352C1" w:rsidRDefault="00C352C1" w:rsidP="006A0BC5">
      <w:pPr>
        <w:pStyle w:val="a1"/>
      </w:pPr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；</w:t>
      </w:r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；</w:t>
      </w:r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；</w:t>
      </w:r>
    </w:p>
    <w:p w:rsidR="00E9259A" w:rsidRDefault="00E9259A" w:rsidP="006A0BC5">
      <w:pPr>
        <w:pStyle w:val="a1"/>
      </w:pPr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；</w:t>
      </w:r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；</w:t>
      </w:r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 w:rsidR="00972189">
        <w:rPr>
          <w:rFonts w:hint="eastAsia"/>
        </w:rPr>
        <w:t>。</w:t>
      </w:r>
    </w:p>
    <w:p w:rsidR="006A0BC5" w:rsidRPr="006A0BC5" w:rsidRDefault="006F0AB7" w:rsidP="006A0BC5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 w:rsidR="00972189">
        <w:rPr>
          <w:rFonts w:hint="eastAsia"/>
        </w:rPr>
        <w:t>，</w:t>
      </w:r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proofErr w:type="spellStart"/>
      <w:r w:rsidR="00C352C1" w:rsidRPr="00AE54D1">
        <w:t>sdfsdf</w:t>
      </w:r>
      <w:proofErr w:type="spellEnd"/>
      <w:proofErr w:type="gramStart"/>
      <w:r w:rsidR="00C352C1" w:rsidRPr="00AE54D1">
        <w:t>水电费水电费水电费</w:t>
      </w:r>
      <w:proofErr w:type="gramEnd"/>
      <w:r w:rsidR="00C352C1" w:rsidRPr="00AE54D1">
        <w:t>水电费</w:t>
      </w:r>
      <w:r w:rsidR="00665851">
        <w:rPr>
          <w:rFonts w:hint="eastAsia"/>
        </w:rPr>
        <w:t>。</w:t>
      </w:r>
    </w:p>
    <w:p w:rsidR="00E07630" w:rsidRDefault="00E07630" w:rsidP="00E07630">
      <w:pPr>
        <w:pStyle w:val="3"/>
      </w:pPr>
      <w:bookmarkStart w:id="19" w:name="_Toc515540511"/>
      <w:bookmarkStart w:id="20" w:name="_Toc516333752"/>
      <w:proofErr w:type="spellStart"/>
      <w:r w:rsidRPr="00AE54D1">
        <w:lastRenderedPageBreak/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bookmarkEnd w:id="19"/>
      <w:bookmarkEnd w:id="20"/>
    </w:p>
    <w:p w:rsidR="00985BD1" w:rsidRDefault="00985BD1" w:rsidP="00665851">
      <w:proofErr w:type="spellStart"/>
      <w:r>
        <w:rPr>
          <w:rFonts w:hint="eastAsia"/>
        </w:rPr>
        <w:t>sdf</w:t>
      </w:r>
      <w:proofErr w:type="spellEnd"/>
      <w:proofErr w:type="gramStart"/>
      <w:r>
        <w:rPr>
          <w:rFonts w:hint="eastAsia"/>
        </w:rPr>
        <w:t>水电费水电费</w:t>
      </w:r>
      <w:r w:rsidRPr="00AE54D1">
        <w:t>水电费</w:t>
      </w:r>
      <w:proofErr w:type="gramEnd"/>
      <w:r w:rsidRPr="00AE54D1">
        <w:t>水电费水电费</w:t>
      </w:r>
      <w:r w:rsidR="00665851">
        <w:rPr>
          <w:rFonts w:hint="eastAsia"/>
        </w:rPr>
        <w:t>，</w:t>
      </w:r>
      <w:proofErr w:type="spellStart"/>
      <w:r w:rsidR="00665851" w:rsidRPr="00AE54D1">
        <w:t>sdfsdf</w:t>
      </w:r>
      <w:proofErr w:type="spellEnd"/>
      <w:proofErr w:type="gramStart"/>
      <w:r w:rsidR="00665851" w:rsidRPr="00AE54D1">
        <w:t>水电费水电费水电费</w:t>
      </w:r>
      <w:proofErr w:type="gramEnd"/>
      <w:r w:rsidR="00665851" w:rsidRPr="00AE54D1">
        <w:t>水电费</w:t>
      </w:r>
      <w:proofErr w:type="spellStart"/>
      <w:r w:rsidR="00665851" w:rsidRPr="00AE54D1">
        <w:t>sdfsdf</w:t>
      </w:r>
      <w:proofErr w:type="spellEnd"/>
      <w:proofErr w:type="gramStart"/>
      <w:r w:rsidR="00665851" w:rsidRPr="00AE54D1">
        <w:t>水电费水电费水电费</w:t>
      </w:r>
      <w:proofErr w:type="gramEnd"/>
      <w:r w:rsidR="00665851" w:rsidRPr="00AE54D1">
        <w:t>水电费</w:t>
      </w:r>
      <w:r w:rsidR="00972189">
        <w:rPr>
          <w:rFonts w:hint="eastAsia"/>
        </w:rPr>
        <w:t>。</w:t>
      </w:r>
    </w:p>
    <w:p w:rsidR="00665851" w:rsidRDefault="00665851" w:rsidP="00665851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665851" w:rsidRDefault="00665851" w:rsidP="00665851">
      <w:pPr>
        <w:pStyle w:val="af"/>
      </w:pPr>
      <w:r>
        <w:drawing>
          <wp:inline distT="0" distB="0" distL="0" distR="0" wp14:anchorId="1E8CE382" wp14:editId="1E00B178">
            <wp:extent cx="4284141" cy="1295400"/>
            <wp:effectExtent l="0" t="0" r="2540" b="0"/>
            <wp:docPr id="3" name="图片 3" descr="https://timgsa.baidu.com/timg?image&amp;quality=80&amp;size=b9999_10000&amp;sec=1527593516990&amp;di=019a72b5623ad67391c87c2d6539861d&amp;imgtype=jpg&amp;src=http%3A%2F%2Fimg0.imgtn.bdimg.com%2Fit%2Fu%3D3932051820%2C22600332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593516990&amp;di=019a72b5623ad67391c87c2d6539861d&amp;imgtype=jpg&amp;src=http%3A%2F%2Fimg0.imgtn.bdimg.com%2Fit%2Fu%3D3932051820%2C22600332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7" cy="13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51" w:rsidRPr="00665851" w:rsidRDefault="00665851" w:rsidP="00665851">
      <w:pPr>
        <w:pStyle w:val="a0"/>
      </w:pPr>
      <w:bookmarkStart w:id="21" w:name="_Toc516333647"/>
      <w:r>
        <w:rPr>
          <w:rFonts w:hint="eastAsia"/>
        </w:rPr>
        <w:t>水电费水电费</w:t>
      </w:r>
      <w:bookmarkEnd w:id="21"/>
    </w:p>
    <w:p w:rsidR="00665851" w:rsidRDefault="00665851" w:rsidP="00665851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7B75F9" w:rsidRDefault="007B75F9" w:rsidP="007B75F9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035A42" w:rsidRDefault="00035A42" w:rsidP="007B75F9">
      <w:r>
        <w:rPr>
          <w:rFonts w:hint="eastAsia"/>
        </w:rPr>
        <w:t>表和表号与图相似，使用样式调整，</w:t>
      </w:r>
      <w:proofErr w:type="gramStart"/>
      <w:r>
        <w:rPr>
          <w:rFonts w:hint="eastAsia"/>
        </w:rPr>
        <w:t>三线表</w:t>
      </w:r>
      <w:proofErr w:type="gramEnd"/>
      <w:r>
        <w:rPr>
          <w:rFonts w:hint="eastAsia"/>
        </w:rPr>
        <w:t>在表格工具-设计里调整</w:t>
      </w:r>
      <w:r w:rsidR="00972189">
        <w:rPr>
          <w:rFonts w:hint="eastAsia"/>
        </w:rPr>
        <w:t>，表中字体在表样式中调整。</w:t>
      </w:r>
      <w:r w:rsidR="00DE7DD4">
        <w:rPr>
          <w:rFonts w:hint="eastAsia"/>
        </w:rPr>
        <w:t>调整表格时不要用“更新 表 以匹配所有内容”和“选择所有实例”，否则会破坏封面格式。</w:t>
      </w:r>
    </w:p>
    <w:p w:rsidR="007B75F9" w:rsidRDefault="00035A42" w:rsidP="007B75F9">
      <w:pPr>
        <w:pStyle w:val="a2"/>
      </w:pPr>
      <w:bookmarkStart w:id="22" w:name="_Toc515643103"/>
      <w:r>
        <w:rPr>
          <w:rFonts w:hint="eastAsia"/>
        </w:rPr>
        <w:t>水电费水电费</w:t>
      </w:r>
      <w:bookmarkEnd w:id="22"/>
    </w:p>
    <w:tbl>
      <w:tblPr>
        <w:tblStyle w:val="af2"/>
        <w:tblW w:w="0" w:type="auto"/>
        <w:jc w:val="center"/>
        <w:tblLook w:val="0620" w:firstRow="1" w:lastRow="0" w:firstColumn="0" w:lastColumn="0" w:noHBand="1" w:noVBand="1"/>
      </w:tblPr>
      <w:tblGrid>
        <w:gridCol w:w="1704"/>
        <w:gridCol w:w="1704"/>
        <w:gridCol w:w="1704"/>
        <w:gridCol w:w="1705"/>
        <w:gridCol w:w="1705"/>
      </w:tblGrid>
      <w:tr w:rsidR="00035A42" w:rsidRPr="00DE7DD4" w:rsidTr="00DE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</w:p>
        </w:tc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</w:tr>
      <w:tr w:rsidR="00035A42" w:rsidRPr="00DE7DD4" w:rsidTr="00DE7DD4">
        <w:trPr>
          <w:jc w:val="center"/>
        </w:trPr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123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123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sdf</w:t>
            </w:r>
          </w:p>
        </w:tc>
      </w:tr>
      <w:tr w:rsidR="00035A42" w:rsidRPr="00DE7DD4" w:rsidTr="00DE7DD4">
        <w:trPr>
          <w:jc w:val="center"/>
        </w:trPr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3408" w:type="dxa"/>
            <w:gridSpan w:val="2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sdfsdf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</w:tr>
    </w:tbl>
    <w:p w:rsidR="00035A42" w:rsidRDefault="00E365C0" w:rsidP="00F314D5">
      <w:pPr>
        <w:pStyle w:val="1"/>
        <w:spacing w:before="326"/>
      </w:pPr>
      <w:bookmarkStart w:id="23" w:name="_Toc515540512"/>
      <w:bookmarkStart w:id="24" w:name="_Toc516333753"/>
      <w:r>
        <w:rPr>
          <w:rFonts w:hint="eastAsia"/>
        </w:rPr>
        <w:lastRenderedPageBreak/>
        <w:t>水电费</w:t>
      </w:r>
      <w:bookmarkEnd w:id="23"/>
      <w:bookmarkEnd w:id="24"/>
    </w:p>
    <w:p w:rsidR="00AD06DB" w:rsidRDefault="00E365C0" w:rsidP="00AD06DB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AD06DB" w:rsidRDefault="00AD06DB" w:rsidP="00AD06DB">
      <w:r>
        <w:rPr>
          <w:rFonts w:hint="eastAsia"/>
        </w:rPr>
        <w:t>word在显示所有标识符时会将列表编号一起显示，将其选项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去掉即可。</w:t>
      </w:r>
    </w:p>
    <w:p w:rsidR="00C46A30" w:rsidRDefault="00C46A30" w:rsidP="00AD06DB">
      <w:pPr>
        <w:rPr>
          <w:rFonts w:hint="eastAsia"/>
        </w:rPr>
      </w:pPr>
    </w:p>
    <w:p w:rsidR="00E365C0" w:rsidRDefault="00E365C0" w:rsidP="00E365C0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37163C" w:rsidRDefault="00E365C0" w:rsidP="0037163C">
      <w:pPr>
        <w:rPr>
          <w:b/>
          <w:color w:val="FF0000"/>
        </w:rPr>
      </w:pPr>
      <w:r w:rsidRPr="0037163C">
        <w:rPr>
          <w:rFonts w:hint="eastAsia"/>
          <w:b/>
          <w:color w:val="FF0000"/>
        </w:rPr>
        <w:t>由于南航的论文格式有些奇怪，一级标题为汉字的数字（一、二、三</w:t>
      </w:r>
      <w:r w:rsidRPr="0037163C">
        <w:rPr>
          <w:b/>
          <w:color w:val="FF0000"/>
        </w:rPr>
        <w:t>…</w:t>
      </w:r>
      <w:r w:rsidRPr="0037163C">
        <w:rPr>
          <w:rFonts w:hint="eastAsia"/>
          <w:b/>
          <w:color w:val="FF0000"/>
        </w:rPr>
        <w:t>），所以在添加题注时</w:t>
      </w:r>
      <w:r w:rsidR="00972189">
        <w:rPr>
          <w:rFonts w:hint="eastAsia"/>
          <w:b/>
          <w:color w:val="FF0000"/>
        </w:rPr>
        <w:t>图号（</w:t>
      </w:r>
      <w:r w:rsidRPr="0037163C">
        <w:rPr>
          <w:rFonts w:hint="eastAsia"/>
          <w:b/>
          <w:color w:val="FF0000"/>
        </w:rPr>
        <w:t>表号</w:t>
      </w:r>
      <w:r w:rsidR="00972189">
        <w:rPr>
          <w:rFonts w:hint="eastAsia"/>
          <w:b/>
          <w:color w:val="FF0000"/>
        </w:rPr>
        <w:t>）</w:t>
      </w:r>
      <w:r w:rsidRPr="0037163C">
        <w:rPr>
          <w:rFonts w:hint="eastAsia"/>
          <w:b/>
          <w:color w:val="FF0000"/>
        </w:rPr>
        <w:t>无法与章节号匹配（会变成</w:t>
      </w:r>
      <w:r w:rsidR="0037163C">
        <w:rPr>
          <w:rFonts w:hint="eastAsia"/>
          <w:b/>
          <w:color w:val="FF0000"/>
        </w:rPr>
        <w:t>“图</w:t>
      </w:r>
      <w:r w:rsidRPr="0037163C">
        <w:rPr>
          <w:rFonts w:hint="eastAsia"/>
          <w:b/>
          <w:color w:val="FF0000"/>
        </w:rPr>
        <w:t>一</w:t>
      </w:r>
      <w:r w:rsidR="00CF448E">
        <w:rPr>
          <w:rFonts w:hint="eastAsia"/>
          <w:b/>
          <w:color w:val="FF0000"/>
        </w:rPr>
        <w:t>-</w:t>
      </w:r>
      <w:r w:rsidRPr="0037163C">
        <w:rPr>
          <w:rFonts w:hint="eastAsia"/>
          <w:b/>
          <w:color w:val="FF0000"/>
        </w:rPr>
        <w:t>1</w:t>
      </w:r>
      <w:r w:rsidR="0037163C">
        <w:rPr>
          <w:rFonts w:hint="eastAsia"/>
          <w:b/>
          <w:color w:val="FF0000"/>
        </w:rPr>
        <w:t>”</w:t>
      </w:r>
      <w:r w:rsidR="00F47CC8" w:rsidRPr="0037163C">
        <w:rPr>
          <w:rFonts w:hint="eastAsia"/>
          <w:b/>
          <w:color w:val="FF0000"/>
        </w:rPr>
        <w:t>这样的格式）。</w:t>
      </w:r>
    </w:p>
    <w:p w:rsidR="0037163C" w:rsidRPr="0037163C" w:rsidRDefault="0037163C" w:rsidP="0037163C">
      <w:pPr>
        <w:rPr>
          <w:b/>
          <w:color w:val="FF0000"/>
        </w:rPr>
      </w:pPr>
      <w:r>
        <w:rPr>
          <w:rFonts w:hint="eastAsia"/>
          <w:b/>
          <w:color w:val="FF0000"/>
        </w:rPr>
        <w:t>而</w:t>
      </w:r>
      <w:r w:rsidR="00F47CC8" w:rsidRPr="0037163C">
        <w:rPr>
          <w:rFonts w:hint="eastAsia"/>
          <w:b/>
          <w:color w:val="FF0000"/>
        </w:rPr>
        <w:t>定义样式时设置编号可以将样式强制变为数字，方法是在多级列表设置中将其设为正规形式编号（可以将光标点到标题2时打开多级列表-定义新的多级列表中查看），但存在问题是图表号</w:t>
      </w:r>
      <w:r>
        <w:rPr>
          <w:rFonts w:hint="eastAsia"/>
          <w:b/>
          <w:color w:val="FF0000"/>
        </w:rPr>
        <w:t>和标题2一样</w:t>
      </w:r>
      <w:r w:rsidR="00F47CC8" w:rsidRPr="0037163C">
        <w:rPr>
          <w:rFonts w:hint="eastAsia"/>
          <w:b/>
          <w:color w:val="FF0000"/>
        </w:rPr>
        <w:t>也是二级标题（一章一种编号，</w:t>
      </w:r>
      <w:r w:rsidR="00972189">
        <w:rPr>
          <w:rFonts w:hint="eastAsia"/>
          <w:b/>
          <w:color w:val="FF0000"/>
        </w:rPr>
        <w:t>如“</w:t>
      </w:r>
      <w:r w:rsidR="00F47CC8" w:rsidRPr="0037163C">
        <w:rPr>
          <w:rFonts w:hint="eastAsia"/>
          <w:b/>
          <w:color w:val="FF0000"/>
        </w:rPr>
        <w:t>图1-1</w:t>
      </w:r>
      <w:r w:rsidR="00972189">
        <w:rPr>
          <w:rFonts w:hint="eastAsia"/>
          <w:b/>
          <w:color w:val="FF0000"/>
        </w:rPr>
        <w:t>”</w:t>
      </w:r>
      <w:r w:rsidR="00F47CC8" w:rsidRPr="0037163C">
        <w:rPr>
          <w:rFonts w:hint="eastAsia"/>
          <w:b/>
          <w:color w:val="FF0000"/>
        </w:rPr>
        <w:t>，</w:t>
      </w:r>
      <w:r w:rsidR="00972189">
        <w:rPr>
          <w:rFonts w:hint="eastAsia"/>
          <w:b/>
          <w:color w:val="FF0000"/>
        </w:rPr>
        <w:t>“</w:t>
      </w:r>
      <w:r w:rsidR="00F47CC8" w:rsidRPr="0037163C">
        <w:rPr>
          <w:rFonts w:hint="eastAsia"/>
          <w:b/>
          <w:color w:val="FF0000"/>
        </w:rPr>
        <w:t>表1.1</w:t>
      </w:r>
      <w:r w:rsidR="00972189">
        <w:rPr>
          <w:rFonts w:hint="eastAsia"/>
          <w:b/>
          <w:color w:val="FF0000"/>
        </w:rPr>
        <w:t>”</w:t>
      </w:r>
      <w:r w:rsidR="00F47CC8" w:rsidRPr="0037163C">
        <w:rPr>
          <w:rFonts w:hint="eastAsia"/>
          <w:b/>
          <w:color w:val="FF0000"/>
        </w:rPr>
        <w:t>等），一个多级列表里无法定义多个二级标题，</w:t>
      </w:r>
      <w:r>
        <w:rPr>
          <w:rFonts w:hint="eastAsia"/>
          <w:b/>
          <w:color w:val="FF0000"/>
        </w:rPr>
        <w:t>在后面的章节有图表时，图号（表号）会继续</w:t>
      </w:r>
      <w:r w:rsidR="00972189"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</w:rPr>
        <w:t>图1-X</w:t>
      </w:r>
      <w:r w:rsidR="00972189">
        <w:rPr>
          <w:rFonts w:hint="eastAsia"/>
          <w:b/>
          <w:color w:val="FF0000"/>
        </w:rPr>
        <w:t>”</w:t>
      </w:r>
      <w:r>
        <w:rPr>
          <w:rFonts w:hint="eastAsia"/>
          <w:b/>
          <w:color w:val="FF0000"/>
        </w:rPr>
        <w:t>编号。</w:t>
      </w:r>
      <w:r w:rsidR="00972189">
        <w:rPr>
          <w:rFonts w:hint="eastAsia"/>
          <w:b/>
          <w:color w:val="FF0000"/>
        </w:rPr>
        <w:t>我暂时无法用定义样式和多级列表的方法解决该问题，所以退而求其次。以第二章为例，设置图号后，</w:t>
      </w:r>
      <w:r w:rsidR="00F47CC8" w:rsidRPr="0037163C">
        <w:rPr>
          <w:rFonts w:hint="eastAsia"/>
          <w:b/>
          <w:color w:val="FF0000"/>
        </w:rPr>
        <w:t>选择编号-设置编号值-继续上一列表-前进量√，将图号重新设置为2，1</w:t>
      </w:r>
      <w:r w:rsidRPr="0037163C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图号便会重新从图2-1开始编号，</w:t>
      </w:r>
      <w:r w:rsidRPr="0037163C">
        <w:rPr>
          <w:rFonts w:hint="eastAsia"/>
          <w:b/>
          <w:color w:val="FF0000"/>
        </w:rPr>
        <w:t>这样每一章加图表时不会对其他图表产生影响</w:t>
      </w:r>
      <w:r w:rsidR="00972189">
        <w:rPr>
          <w:rFonts w:hint="eastAsia"/>
          <w:b/>
          <w:color w:val="FF0000"/>
        </w:rPr>
        <w:t>。</w:t>
      </w:r>
    </w:p>
    <w:p w:rsidR="009F7ED8" w:rsidRDefault="009F7ED8" w:rsidP="009F7ED8">
      <w:pPr>
        <w:pStyle w:val="af"/>
        <w:rPr>
          <w:rFonts w:hint="eastAsia"/>
        </w:rPr>
      </w:pPr>
    </w:p>
    <w:p w:rsidR="00E365C0" w:rsidRDefault="00E365C0" w:rsidP="00E365C0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972189" w:rsidRDefault="00972189" w:rsidP="00E365C0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E365C0" w:rsidRDefault="00E365C0" w:rsidP="00F314D5">
      <w:pPr>
        <w:pStyle w:val="1"/>
        <w:spacing w:before="326"/>
      </w:pPr>
      <w:bookmarkStart w:id="25" w:name="_Toc515540513"/>
      <w:bookmarkStart w:id="26" w:name="_Toc516333754"/>
      <w:r>
        <w:rPr>
          <w:rFonts w:hint="eastAsia"/>
        </w:rPr>
        <w:lastRenderedPageBreak/>
        <w:t>水电费水电费</w:t>
      </w:r>
      <w:bookmarkEnd w:id="25"/>
      <w:bookmarkEnd w:id="26"/>
    </w:p>
    <w:p w:rsidR="00E365C0" w:rsidRDefault="00E365C0" w:rsidP="00E365C0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E365C0" w:rsidRDefault="00E365C0" w:rsidP="00E365C0">
      <w:proofErr w:type="spellStart"/>
      <w:r w:rsidRPr="00AE54D1">
        <w:t>sdfsdf</w:t>
      </w:r>
      <w:proofErr w:type="spellEnd"/>
      <w:proofErr w:type="gramStart"/>
      <w:r w:rsidRPr="00AE54D1">
        <w:t>水电费水电费水电费</w:t>
      </w:r>
      <w:proofErr w:type="gramEnd"/>
      <w:r w:rsidRPr="00AE54D1">
        <w:t>水电费</w:t>
      </w:r>
      <w:r>
        <w:rPr>
          <w:rFonts w:hint="eastAsia"/>
        </w:rPr>
        <w:t>。</w:t>
      </w:r>
    </w:p>
    <w:p w:rsidR="00025293" w:rsidRDefault="00025293" w:rsidP="00E365C0">
      <w:r>
        <w:rPr>
          <w:rFonts w:hint="eastAsia"/>
        </w:rPr>
        <w:t>此页最后有分节符，请各位同学注意。</w:t>
      </w:r>
    </w:p>
    <w:p w:rsidR="00E365C0" w:rsidRDefault="00E365C0" w:rsidP="00E365C0">
      <w:pPr>
        <w:pStyle w:val="af"/>
      </w:pPr>
      <w:r>
        <w:drawing>
          <wp:inline distT="0" distB="0" distL="0" distR="0" wp14:anchorId="73C8A99D" wp14:editId="741FCECA">
            <wp:extent cx="4284141" cy="1295400"/>
            <wp:effectExtent l="0" t="0" r="2540" b="0"/>
            <wp:docPr id="8" name="图片 8" descr="https://timgsa.baidu.com/timg?image&amp;quality=80&amp;size=b9999_10000&amp;sec=1527593516990&amp;di=019a72b5623ad67391c87c2d6539861d&amp;imgtype=jpg&amp;src=http%3A%2F%2Fimg0.imgtn.bdimg.com%2Fit%2Fu%3D3932051820%2C22600332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593516990&amp;di=019a72b5623ad67391c87c2d6539861d&amp;imgtype=jpg&amp;src=http%3A%2F%2Fimg0.imgtn.bdimg.com%2Fit%2Fu%3D3932051820%2C22600332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7" cy="13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C0" w:rsidRPr="00E365C0" w:rsidRDefault="00E365C0" w:rsidP="000823E1">
      <w:pPr>
        <w:pStyle w:val="a3"/>
        <w:numPr>
          <w:ilvl w:val="0"/>
          <w:numId w:val="5"/>
        </w:numPr>
        <w:jc w:val="center"/>
        <w:rPr>
          <w:rFonts w:ascii="黑体" w:eastAsia="黑体" w:hAnsi="黑体"/>
          <w:vanish/>
          <w:sz w:val="21"/>
        </w:rPr>
      </w:pPr>
    </w:p>
    <w:p w:rsidR="00E365C0" w:rsidRDefault="00E365C0" w:rsidP="00E365C0">
      <w:pPr>
        <w:pStyle w:val="a0"/>
      </w:pPr>
      <w:bookmarkStart w:id="27" w:name="_Toc516333650"/>
      <w:r>
        <w:rPr>
          <w:rFonts w:hint="eastAsia"/>
        </w:rPr>
        <w:t>水电费</w:t>
      </w:r>
      <w:bookmarkEnd w:id="27"/>
    </w:p>
    <w:p w:rsidR="009F7ED8" w:rsidRPr="009F7ED8" w:rsidRDefault="009F7ED8" w:rsidP="009F7ED8">
      <w:pPr>
        <w:rPr>
          <w:rFonts w:hint="eastAsia"/>
        </w:rPr>
      </w:pPr>
    </w:p>
    <w:p w:rsidR="009F7ED8" w:rsidRPr="009F7ED8" w:rsidRDefault="009F7ED8" w:rsidP="009F7ED8">
      <w:pPr>
        <w:pStyle w:val="ab"/>
        <w:rPr>
          <w:rFonts w:hint="eastAsia"/>
        </w:rPr>
      </w:pPr>
    </w:p>
    <w:p w:rsidR="00F314D5" w:rsidRDefault="00F314D5" w:rsidP="00F314D5">
      <w:pPr>
        <w:pStyle w:val="af4"/>
        <w:spacing w:before="326"/>
        <w:rPr>
          <w:rFonts w:hint="eastAsia"/>
        </w:rPr>
        <w:sectPr w:rsidR="00F314D5" w:rsidSect="00557D48">
          <w:footerReference w:type="default" r:id="rId17"/>
          <w:pgSz w:w="11906" w:h="16838"/>
          <w:pgMar w:top="1418" w:right="1134" w:bottom="1134" w:left="1134" w:header="1077" w:footer="992" w:gutter="0"/>
          <w:pgNumType w:start="1"/>
          <w:cols w:space="425"/>
          <w:docGrid w:type="linesAndChars" w:linePitch="326"/>
        </w:sectPr>
      </w:pPr>
    </w:p>
    <w:p w:rsidR="005A1B14" w:rsidRDefault="005A1B14" w:rsidP="00F314D5">
      <w:pPr>
        <w:pStyle w:val="af4"/>
        <w:spacing w:before="326"/>
      </w:pPr>
      <w:bookmarkStart w:id="28" w:name="_Toc515540514"/>
      <w:bookmarkStart w:id="29" w:name="_Toc516333755"/>
      <w:r>
        <w:rPr>
          <w:rFonts w:hint="eastAsia"/>
        </w:rPr>
        <w:lastRenderedPageBreak/>
        <w:t>参考文献</w:t>
      </w:r>
      <w:bookmarkEnd w:id="28"/>
      <w:bookmarkEnd w:id="29"/>
    </w:p>
    <w:p w:rsidR="005A1B14" w:rsidRDefault="00CD2CAF" w:rsidP="00CD2CAF">
      <w:pPr>
        <w:pStyle w:val="a5"/>
      </w:pPr>
      <w:r w:rsidRPr="00CD2CAF">
        <w:rPr>
          <w:rFonts w:hint="eastAsia"/>
        </w:rPr>
        <w:t>刘谋佶</w:t>
      </w:r>
      <w:r w:rsidRPr="00CD2CAF">
        <w:t xml:space="preserve">, </w:t>
      </w:r>
      <w:r w:rsidRPr="00CD2CAF">
        <w:t>吕志咏</w:t>
      </w:r>
      <w:r w:rsidRPr="00CD2CAF">
        <w:t xml:space="preserve">, </w:t>
      </w:r>
      <w:r w:rsidRPr="00CD2CAF">
        <w:t>丘成昊</w:t>
      </w:r>
      <w:r w:rsidRPr="00CD2CAF">
        <w:t xml:space="preserve">, </w:t>
      </w:r>
      <w:r w:rsidRPr="00CD2CAF">
        <w:t>等</w:t>
      </w:r>
      <w:r w:rsidRPr="00CD2CAF">
        <w:t xml:space="preserve">. </w:t>
      </w:r>
      <w:r w:rsidRPr="00CD2CAF">
        <w:t>边条翼与旋涡分离流</w:t>
      </w:r>
      <w:r w:rsidRPr="00CD2CAF">
        <w:t xml:space="preserve">[M]. </w:t>
      </w:r>
      <w:r w:rsidRPr="00CD2CAF">
        <w:t>第</w:t>
      </w:r>
      <w:r w:rsidRPr="00CD2CAF">
        <w:t>2</w:t>
      </w:r>
      <w:r w:rsidRPr="00CD2CAF">
        <w:t>版，北京</w:t>
      </w:r>
      <w:r w:rsidRPr="00CD2CAF">
        <w:t xml:space="preserve">: </w:t>
      </w:r>
      <w:r w:rsidRPr="00CD2CAF">
        <w:t>北京航空学院出版社</w:t>
      </w:r>
      <w:r w:rsidRPr="00CD2CAF">
        <w:t>, 1988. 24~27</w:t>
      </w:r>
    </w:p>
    <w:p w:rsidR="00CD2CAF" w:rsidRDefault="00CD2CAF" w:rsidP="00CD2CAF">
      <w:pPr>
        <w:pStyle w:val="a5"/>
      </w:pPr>
      <w:r w:rsidRPr="00CD2CAF">
        <w:rPr>
          <w:rFonts w:hint="eastAsia"/>
        </w:rPr>
        <w:t>傅惠民</w:t>
      </w:r>
      <w:r w:rsidRPr="00CD2CAF">
        <w:t xml:space="preserve">. </w:t>
      </w:r>
      <w:r w:rsidRPr="00CD2CAF">
        <w:t>二项分布参数整体推断方法</w:t>
      </w:r>
      <w:r w:rsidRPr="00CD2CAF">
        <w:t xml:space="preserve">[J]. </w:t>
      </w:r>
      <w:r w:rsidRPr="00CD2CAF">
        <w:t>航空学报，</w:t>
      </w:r>
      <w:r w:rsidRPr="00CD2CAF">
        <w:t>2000</w:t>
      </w:r>
      <w:r w:rsidRPr="00CD2CAF">
        <w:t>，</w:t>
      </w:r>
      <w:r w:rsidRPr="00CD2CAF">
        <w:t>21</w:t>
      </w:r>
      <w:r w:rsidRPr="00CD2CAF">
        <w:t>（</w:t>
      </w:r>
      <w:r w:rsidRPr="00CD2CAF">
        <w:t>2</w:t>
      </w:r>
      <w:r w:rsidRPr="00CD2CAF">
        <w:t>）：</w:t>
      </w:r>
      <w:r w:rsidRPr="00CD2CAF">
        <w:t xml:space="preserve"> 155~158.</w:t>
      </w:r>
    </w:p>
    <w:p w:rsidR="00017B82" w:rsidRDefault="00017B82" w:rsidP="00017B82">
      <w:r>
        <w:rPr>
          <w:rFonts w:hint="eastAsia"/>
        </w:rPr>
        <w:t>原则上参考文献、</w:t>
      </w:r>
      <w:r w:rsidR="00461688">
        <w:rPr>
          <w:rFonts w:hint="eastAsia"/>
        </w:rPr>
        <w:t>致谢、</w:t>
      </w:r>
      <w:r>
        <w:rPr>
          <w:rFonts w:hint="eastAsia"/>
        </w:rPr>
        <w:t>附录应该不算正文，所以编页码时不应该接着正文继续编，反而应该跟目录、摘要编成一个页码或者干脆不编页，然而word的分节似乎并不支持</w:t>
      </w:r>
      <w:proofErr w:type="gramStart"/>
      <w:r>
        <w:rPr>
          <w:rFonts w:hint="eastAsia"/>
        </w:rPr>
        <w:t>跨节编页码</w:t>
      </w:r>
      <w:proofErr w:type="gramEnd"/>
      <w:r>
        <w:rPr>
          <w:rFonts w:hint="eastAsia"/>
        </w:rPr>
        <w:t>，</w:t>
      </w:r>
      <w:r w:rsidR="00461688">
        <w:rPr>
          <w:rFonts w:hint="eastAsia"/>
        </w:rPr>
        <w:t>而且以前的论文基本上也是接着正文编下去。</w:t>
      </w:r>
      <w:r>
        <w:rPr>
          <w:rFonts w:hint="eastAsia"/>
        </w:rPr>
        <w:t>不过我还是在参考文献标题前插入了一个分节符，页码设置了跟随上一节，要调整的可以</w:t>
      </w:r>
      <w:r w:rsidR="00461688">
        <w:rPr>
          <w:rFonts w:hint="eastAsia"/>
        </w:rPr>
        <w:t>自己</w:t>
      </w:r>
      <w:r>
        <w:rPr>
          <w:rFonts w:hint="eastAsia"/>
        </w:rPr>
        <w:t>调整。</w:t>
      </w:r>
    </w:p>
    <w:p w:rsidR="00C14EA2" w:rsidRDefault="00C14EA2" w:rsidP="00C14EA2">
      <w:pPr>
        <w:pStyle w:val="af4"/>
        <w:spacing w:before="326"/>
      </w:pPr>
      <w:bookmarkStart w:id="30" w:name="_Toc515540515"/>
      <w:bookmarkStart w:id="31" w:name="_Toc516333756"/>
      <w:r>
        <w:rPr>
          <w:rFonts w:hint="eastAsia"/>
        </w:rPr>
        <w:lastRenderedPageBreak/>
        <w:t>致 谢</w:t>
      </w:r>
      <w:bookmarkEnd w:id="30"/>
      <w:bookmarkEnd w:id="31"/>
    </w:p>
    <w:p w:rsidR="00C14EA2" w:rsidRDefault="00C14EA2" w:rsidP="00C14EA2"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>水电费水电费</w:t>
      </w:r>
    </w:p>
    <w:p w:rsidR="00C14EA2" w:rsidRDefault="00C14EA2" w:rsidP="00C14EA2">
      <w:pPr>
        <w:pStyle w:val="af4"/>
        <w:spacing w:before="326"/>
      </w:pPr>
      <w:bookmarkStart w:id="32" w:name="_Toc515540516"/>
      <w:bookmarkStart w:id="33" w:name="_Toc516333757"/>
      <w:r>
        <w:rPr>
          <w:rFonts w:hint="eastAsia"/>
        </w:rPr>
        <w:lastRenderedPageBreak/>
        <w:t>附 录</w:t>
      </w:r>
      <w:bookmarkEnd w:id="32"/>
      <w:bookmarkEnd w:id="33"/>
    </w:p>
    <w:p w:rsidR="00C14EA2" w:rsidRDefault="00C14EA2" w:rsidP="00D00902">
      <w:pPr>
        <w:pStyle w:val="a"/>
      </w:pPr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>水电费水电费</w:t>
      </w:r>
    </w:p>
    <w:sectPr w:rsidR="00C14EA2" w:rsidSect="00557D48">
      <w:pgSz w:w="11906" w:h="16838"/>
      <w:pgMar w:top="1418" w:right="1134" w:bottom="1134" w:left="1134" w:header="1077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F1" w:rsidRDefault="005502F1" w:rsidP="00D967C5">
      <w:pPr>
        <w:spacing w:line="240" w:lineRule="auto"/>
      </w:pPr>
      <w:r>
        <w:separator/>
      </w:r>
    </w:p>
  </w:endnote>
  <w:endnote w:type="continuationSeparator" w:id="0">
    <w:p w:rsidR="005502F1" w:rsidRDefault="005502F1" w:rsidP="00D96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A30" w:rsidRDefault="00C46A30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A30" w:rsidRDefault="00C46A30">
    <w:pPr>
      <w:pStyle w:val="af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A30" w:rsidRDefault="00C46A30">
    <w:pPr>
      <w:pStyle w:val="af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f0"/>
      </w:rPr>
      <w:id w:val="94844089"/>
      <w:docPartObj>
        <w:docPartGallery w:val="Page Numbers (Bottom of Page)"/>
        <w:docPartUnique/>
      </w:docPartObj>
    </w:sdtPr>
    <w:sdtEndPr>
      <w:rPr>
        <w:rStyle w:val="aff0"/>
      </w:rPr>
    </w:sdtEndPr>
    <w:sdtContent>
      <w:p w:rsidR="00F314D5" w:rsidRPr="00165050" w:rsidRDefault="00F314D5" w:rsidP="00F314D5">
        <w:pPr>
          <w:pStyle w:val="af7"/>
          <w:rPr>
            <w:rStyle w:val="aff0"/>
          </w:rPr>
        </w:pPr>
        <w:r w:rsidRPr="00165050">
          <w:rPr>
            <w:rStyle w:val="aff0"/>
          </w:rPr>
          <w:fldChar w:fldCharType="begin"/>
        </w:r>
        <w:r w:rsidRPr="00165050">
          <w:rPr>
            <w:rStyle w:val="aff0"/>
          </w:rPr>
          <w:instrText>PAGE   \* MERGEFORMAT</w:instrText>
        </w:r>
        <w:r w:rsidRPr="00165050">
          <w:rPr>
            <w:rStyle w:val="aff0"/>
          </w:rPr>
          <w:fldChar w:fldCharType="separate"/>
        </w:r>
        <w:r w:rsidR="009F7ED8" w:rsidRPr="009F7ED8">
          <w:rPr>
            <w:rStyle w:val="aff0"/>
            <w:noProof/>
            <w:lang w:val="zh-CN"/>
          </w:rPr>
          <w:t>iv</w:t>
        </w:r>
        <w:r w:rsidRPr="00165050">
          <w:rPr>
            <w:rStyle w:val="aff0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f0"/>
      </w:rPr>
      <w:id w:val="1207843075"/>
      <w:docPartObj>
        <w:docPartGallery w:val="Page Numbers (Bottom of Page)"/>
        <w:docPartUnique/>
      </w:docPartObj>
    </w:sdtPr>
    <w:sdtEndPr>
      <w:rPr>
        <w:rStyle w:val="aff0"/>
      </w:rPr>
    </w:sdtEndPr>
    <w:sdtContent>
      <w:p w:rsidR="00670E65" w:rsidRPr="00165050" w:rsidRDefault="00670E65" w:rsidP="00670E65">
        <w:pPr>
          <w:pStyle w:val="af7"/>
          <w:ind w:right="360" w:firstLineChars="3200" w:firstLine="5760"/>
          <w:rPr>
            <w:rStyle w:val="aff0"/>
          </w:rPr>
        </w:pPr>
        <w:r w:rsidRPr="00165050">
          <w:rPr>
            <w:rStyle w:val="aff0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5DE1D0" wp14:editId="65AC90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147955</wp:posOffset>
                  </wp:positionV>
                  <wp:extent cx="5943600" cy="0"/>
                  <wp:effectExtent l="9525" t="5080" r="9525" b="13970"/>
                  <wp:wrapNone/>
                  <wp:docPr id="5" name="直接连接符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189E5AA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5pt" to="46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ESvLgIAADM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"/>
              </w:pict>
            </mc:Fallback>
          </mc:AlternateContent>
        </w:r>
      </w:p>
      <w:p w:rsidR="00F314D5" w:rsidRPr="00165050" w:rsidRDefault="00670E65" w:rsidP="00670E65">
        <w:pPr>
          <w:pStyle w:val="af7"/>
          <w:rPr>
            <w:rStyle w:val="aff0"/>
          </w:rPr>
        </w:pPr>
        <w:r w:rsidRPr="00165050">
          <w:rPr>
            <w:rStyle w:val="aff0"/>
          </w:rPr>
          <w:t>-</w:t>
        </w:r>
        <w:r w:rsidR="00165050">
          <w:rPr>
            <w:rStyle w:val="aff0"/>
            <w:rFonts w:hint="eastAsia"/>
          </w:rPr>
          <w:t xml:space="preserve"> </w:t>
        </w:r>
        <w:r w:rsidR="00F314D5" w:rsidRPr="00165050">
          <w:rPr>
            <w:rStyle w:val="aff0"/>
          </w:rPr>
          <w:fldChar w:fldCharType="begin"/>
        </w:r>
        <w:r w:rsidR="00F314D5" w:rsidRPr="00165050">
          <w:rPr>
            <w:rStyle w:val="aff0"/>
          </w:rPr>
          <w:instrText>PAGE   \* MERGEFORMAT</w:instrText>
        </w:r>
        <w:r w:rsidR="00F314D5" w:rsidRPr="00165050">
          <w:rPr>
            <w:rStyle w:val="aff0"/>
          </w:rPr>
          <w:fldChar w:fldCharType="separate"/>
        </w:r>
        <w:r w:rsidR="009F7ED8" w:rsidRPr="009F7ED8">
          <w:rPr>
            <w:rStyle w:val="aff0"/>
            <w:noProof/>
            <w:lang w:val="zh-CN"/>
          </w:rPr>
          <w:t>1</w:t>
        </w:r>
        <w:r w:rsidR="00F314D5" w:rsidRPr="00165050">
          <w:rPr>
            <w:rStyle w:val="aff0"/>
          </w:rPr>
          <w:fldChar w:fldCharType="end"/>
        </w:r>
        <w:r w:rsidR="00165050">
          <w:rPr>
            <w:rStyle w:val="aff0"/>
            <w:rFonts w:hint="eastAsia"/>
          </w:rPr>
          <w:t xml:space="preserve"> </w:t>
        </w:r>
        <w:r w:rsidR="00165050" w:rsidRPr="00165050">
          <w:rPr>
            <w:rStyle w:val="aff0"/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F1" w:rsidRDefault="005502F1" w:rsidP="00D967C5">
      <w:pPr>
        <w:spacing w:line="240" w:lineRule="auto"/>
      </w:pPr>
      <w:r>
        <w:separator/>
      </w:r>
    </w:p>
  </w:footnote>
  <w:footnote w:type="continuationSeparator" w:id="0">
    <w:p w:rsidR="005502F1" w:rsidRDefault="005502F1" w:rsidP="00D967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A30" w:rsidRDefault="00C46A30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A30" w:rsidRDefault="00C46A30">
    <w:pPr>
      <w:pStyle w:val="af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A30" w:rsidRDefault="00C46A30">
    <w:pPr>
      <w:pStyle w:val="af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7C5" w:rsidRDefault="00D967C5" w:rsidP="00D967C5">
    <w:pPr>
      <w:pStyle w:val="af6"/>
    </w:pPr>
    <w:r>
      <w:object w:dxaOrig="6979" w:dyaOrig="3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4pt;height:34.5pt" o:ole="">
          <v:imagedata r:id="rId1" o:title=""/>
        </v:shape>
        <o:OLEObject Type="Embed" ProgID="Imaging.Document" ShapeID="_x0000_i1025" DrawAspect="Content" ObjectID="_1590077089" r:id="rId2"/>
      </w:object>
    </w:r>
    <w:r>
      <w:rPr>
        <w:rFonts w:hint="eastAsia"/>
      </w:rPr>
      <w:t xml:space="preserve">   </w:t>
    </w:r>
    <w:r w:rsidR="00E3337B">
      <w:rPr>
        <w:rFonts w:hint="eastAsia"/>
      </w:rPr>
      <w:t xml:space="preserve">     </w:t>
    </w:r>
    <w:r>
      <w:rPr>
        <w:rFonts w:hint="eastAsia"/>
      </w:rPr>
      <w:t xml:space="preserve">     </w:t>
    </w:r>
    <w:r w:rsidR="00482BEE">
      <w:rPr>
        <w:rFonts w:hint="eastAsia"/>
      </w:rPr>
      <w:t xml:space="preserve">  </w:t>
    </w:r>
    <w:r>
      <w:rPr>
        <w:rFonts w:hint="eastAsia"/>
      </w:rPr>
      <w:t xml:space="preserve">   </w:t>
    </w:r>
    <w:r>
      <w:rPr>
        <w:rFonts w:hint="eastAsia"/>
      </w:rPr>
      <w:t xml:space="preserve">毕业设计（论文）报告纸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387"/>
    <w:multiLevelType w:val="hybridMultilevel"/>
    <w:tmpl w:val="267A9C28"/>
    <w:lvl w:ilvl="0" w:tplc="826496A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16DEA"/>
    <w:multiLevelType w:val="multilevel"/>
    <w:tmpl w:val="5A8E67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isLgl/>
      <w:suff w:val="space"/>
      <w:lvlText w:val="图%1-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1"/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2200710"/>
    <w:multiLevelType w:val="multilevel"/>
    <w:tmpl w:val="6744FE2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24"/>
        <w:u w:val="none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1D672A2C"/>
    <w:multiLevelType w:val="multilevel"/>
    <w:tmpl w:val="DC868716"/>
    <w:lvl w:ilvl="0">
      <w:start w:val="1"/>
      <w:numFmt w:val="decimal"/>
      <w:pStyle w:val="a1"/>
      <w:isLgl/>
      <w:suff w:val="space"/>
      <w:lvlText w:val="(%1)"/>
      <w:lvlJc w:val="left"/>
      <w:pPr>
        <w:ind w:left="0" w:firstLine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25380049"/>
    <w:multiLevelType w:val="multilevel"/>
    <w:tmpl w:val="65562F1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黑体" w:eastAsia="黑体" w:hAnsi="黑体" w:hint="eastAsia"/>
        <w:b w:val="0"/>
        <w:i w:val="0"/>
        <w:color w:val="auto"/>
        <w:sz w:val="21"/>
        <w:u w:val="none"/>
      </w:rPr>
    </w:lvl>
    <w:lvl w:ilvl="1">
      <w:start w:val="1"/>
      <w:numFmt w:val="decimal"/>
      <w:pStyle w:val="a2"/>
      <w:isLgl/>
      <w:suff w:val="space"/>
      <w:lvlText w:val="表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1"/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DEF53A2"/>
    <w:multiLevelType w:val="multilevel"/>
    <w:tmpl w:val="7E70EE9C"/>
    <w:lvl w:ilvl="0">
      <w:start w:val="1"/>
      <w:numFmt w:val="decimal"/>
      <w:pStyle w:val="a3"/>
      <w:isLgl/>
      <w:suff w:val="space"/>
      <w:lvlText w:val="(%1)"/>
      <w:lvlJc w:val="left"/>
      <w:pPr>
        <w:ind w:left="0" w:firstLine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>
    <w:nsid w:val="4C4B1FFC"/>
    <w:multiLevelType w:val="multilevel"/>
    <w:tmpl w:val="0409001D"/>
    <w:styleLink w:val="a4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Ansi="黑体"/>
        <w:b w:val="0"/>
        <w:i w:val="0"/>
        <w:color w:val="auto"/>
        <w:sz w:val="30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FA68C1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Ansi="黑体" w:hint="eastAsia"/>
        <w:b w:val="0"/>
        <w:i w:val="0"/>
        <w:color w:val="auto"/>
        <w:sz w:val="21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  <w:b w:val="0"/>
        <w:i w:val="0"/>
        <w:color w:val="auto"/>
        <w:sz w:val="21"/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44F7781"/>
    <w:multiLevelType w:val="hybridMultilevel"/>
    <w:tmpl w:val="35E4F758"/>
    <w:lvl w:ilvl="0" w:tplc="885A8D2C">
      <w:start w:val="1"/>
      <w:numFmt w:val="decimal"/>
      <w:pStyle w:val="a5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AA"/>
    <w:rsid w:val="00017B82"/>
    <w:rsid w:val="00025293"/>
    <w:rsid w:val="00035A42"/>
    <w:rsid w:val="000823E1"/>
    <w:rsid w:val="000B14B2"/>
    <w:rsid w:val="000F735B"/>
    <w:rsid w:val="00133488"/>
    <w:rsid w:val="00165050"/>
    <w:rsid w:val="00217D6D"/>
    <w:rsid w:val="00290603"/>
    <w:rsid w:val="002E73AA"/>
    <w:rsid w:val="0037163C"/>
    <w:rsid w:val="003A7693"/>
    <w:rsid w:val="00461688"/>
    <w:rsid w:val="00482BEE"/>
    <w:rsid w:val="00483FA0"/>
    <w:rsid w:val="004B4038"/>
    <w:rsid w:val="004E597E"/>
    <w:rsid w:val="00525E46"/>
    <w:rsid w:val="005502F1"/>
    <w:rsid w:val="005542AD"/>
    <w:rsid w:val="00557D48"/>
    <w:rsid w:val="00560E5C"/>
    <w:rsid w:val="005803EE"/>
    <w:rsid w:val="005A1B14"/>
    <w:rsid w:val="00635729"/>
    <w:rsid w:val="00665851"/>
    <w:rsid w:val="00670E65"/>
    <w:rsid w:val="00685689"/>
    <w:rsid w:val="006A0BC5"/>
    <w:rsid w:val="006F0AB7"/>
    <w:rsid w:val="007B75F9"/>
    <w:rsid w:val="00901C41"/>
    <w:rsid w:val="0095206E"/>
    <w:rsid w:val="00972189"/>
    <w:rsid w:val="00985BD1"/>
    <w:rsid w:val="009F7ED8"/>
    <w:rsid w:val="00A02B36"/>
    <w:rsid w:val="00A7693C"/>
    <w:rsid w:val="00AD06DB"/>
    <w:rsid w:val="00AE54D1"/>
    <w:rsid w:val="00BD4AFA"/>
    <w:rsid w:val="00BE04EC"/>
    <w:rsid w:val="00BF3A00"/>
    <w:rsid w:val="00C14EA2"/>
    <w:rsid w:val="00C352C1"/>
    <w:rsid w:val="00C46A30"/>
    <w:rsid w:val="00C6221E"/>
    <w:rsid w:val="00CD2CAF"/>
    <w:rsid w:val="00CF448E"/>
    <w:rsid w:val="00D00902"/>
    <w:rsid w:val="00D01369"/>
    <w:rsid w:val="00D24CAD"/>
    <w:rsid w:val="00D967C5"/>
    <w:rsid w:val="00DA17D9"/>
    <w:rsid w:val="00DA55AA"/>
    <w:rsid w:val="00DC1055"/>
    <w:rsid w:val="00DC759D"/>
    <w:rsid w:val="00DE1F7A"/>
    <w:rsid w:val="00DE7DD4"/>
    <w:rsid w:val="00DF13FD"/>
    <w:rsid w:val="00E072AE"/>
    <w:rsid w:val="00E07630"/>
    <w:rsid w:val="00E3337B"/>
    <w:rsid w:val="00E365C0"/>
    <w:rsid w:val="00E53148"/>
    <w:rsid w:val="00E607AD"/>
    <w:rsid w:val="00E839EE"/>
    <w:rsid w:val="00E9259A"/>
    <w:rsid w:val="00E93045"/>
    <w:rsid w:val="00EF3A71"/>
    <w:rsid w:val="00EF3DA4"/>
    <w:rsid w:val="00F02760"/>
    <w:rsid w:val="00F314D5"/>
    <w:rsid w:val="00F376AE"/>
    <w:rsid w:val="00F47CC8"/>
    <w:rsid w:val="00F6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3DAEAD-73F2-4DF9-B43F-0BA31208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00902"/>
    <w:pPr>
      <w:widowControl w:val="0"/>
      <w:spacing w:line="360" w:lineRule="auto"/>
      <w:ind w:firstLine="420"/>
      <w:jc w:val="both"/>
    </w:pPr>
    <w:rPr>
      <w:rFonts w:ascii="宋体" w:eastAsia="宋体" w:hAnsi="宋体"/>
      <w:sz w:val="24"/>
    </w:rPr>
  </w:style>
  <w:style w:type="paragraph" w:styleId="1">
    <w:name w:val="heading 1"/>
    <w:next w:val="a6"/>
    <w:link w:val="1Char"/>
    <w:uiPriority w:val="9"/>
    <w:qFormat/>
    <w:rsid w:val="00E365C0"/>
    <w:pPr>
      <w:keepNext/>
      <w:keepLines/>
      <w:pageBreakBefore/>
      <w:numPr>
        <w:numId w:val="1"/>
      </w:numPr>
      <w:spacing w:beforeLines="100" w:before="100" w:line="360" w:lineRule="auto"/>
      <w:jc w:val="center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next w:val="a6"/>
    <w:link w:val="2Char"/>
    <w:uiPriority w:val="9"/>
    <w:unhideWhenUsed/>
    <w:qFormat/>
    <w:rsid w:val="00685689"/>
    <w:pPr>
      <w:keepNext/>
      <w:keepLines/>
      <w:numPr>
        <w:ilvl w:val="1"/>
        <w:numId w:val="1"/>
      </w:numPr>
      <w:spacing w:line="360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next w:val="a6"/>
    <w:link w:val="3Char"/>
    <w:uiPriority w:val="9"/>
    <w:unhideWhenUsed/>
    <w:qFormat/>
    <w:rsid w:val="00AE54D1"/>
    <w:pPr>
      <w:keepNext/>
      <w:keepLines/>
      <w:numPr>
        <w:ilvl w:val="2"/>
        <w:numId w:val="1"/>
      </w:numPr>
      <w:spacing w:line="360" w:lineRule="auto"/>
      <w:outlineLvl w:val="2"/>
    </w:pPr>
    <w:rPr>
      <w:rFonts w:ascii="宋体" w:eastAsia="宋体" w:hAnsi="宋体"/>
      <w:bCs/>
      <w:sz w:val="24"/>
      <w:szCs w:val="32"/>
    </w:rPr>
  </w:style>
  <w:style w:type="paragraph" w:styleId="4">
    <w:name w:val="heading 4"/>
    <w:basedOn w:val="a6"/>
    <w:next w:val="a6"/>
    <w:link w:val="4Char"/>
    <w:uiPriority w:val="9"/>
    <w:semiHidden/>
    <w:unhideWhenUsed/>
    <w:rsid w:val="006856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Char"/>
    <w:uiPriority w:val="9"/>
    <w:semiHidden/>
    <w:unhideWhenUsed/>
    <w:qFormat/>
    <w:rsid w:val="006856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Char"/>
    <w:uiPriority w:val="9"/>
    <w:semiHidden/>
    <w:unhideWhenUsed/>
    <w:qFormat/>
    <w:rsid w:val="006856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6"/>
    <w:next w:val="a6"/>
    <w:link w:val="7Char"/>
    <w:uiPriority w:val="9"/>
    <w:semiHidden/>
    <w:unhideWhenUsed/>
    <w:qFormat/>
    <w:rsid w:val="006856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6"/>
    <w:next w:val="a6"/>
    <w:link w:val="8Char"/>
    <w:uiPriority w:val="9"/>
    <w:semiHidden/>
    <w:unhideWhenUsed/>
    <w:qFormat/>
    <w:rsid w:val="006856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6"/>
    <w:next w:val="a6"/>
    <w:link w:val="9Char"/>
    <w:uiPriority w:val="9"/>
    <w:semiHidden/>
    <w:unhideWhenUsed/>
    <w:qFormat/>
    <w:rsid w:val="006856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basedOn w:val="a7"/>
    <w:link w:val="1"/>
    <w:uiPriority w:val="9"/>
    <w:rsid w:val="00E365C0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7"/>
    <w:link w:val="2"/>
    <w:uiPriority w:val="9"/>
    <w:rsid w:val="00685689"/>
    <w:rPr>
      <w:rFonts w:ascii="Times New Roman" w:eastAsia="黑体" w:hAnsi="Times New Roman" w:cstheme="majorBidi"/>
      <w:bCs/>
      <w:sz w:val="28"/>
      <w:szCs w:val="32"/>
    </w:rPr>
  </w:style>
  <w:style w:type="paragraph" w:styleId="TOC">
    <w:name w:val="TOC Heading"/>
    <w:basedOn w:val="1"/>
    <w:next w:val="a6"/>
    <w:uiPriority w:val="39"/>
    <w:unhideWhenUsed/>
    <w:rsid w:val="00CD2CAF"/>
    <w:pPr>
      <w:pageBreakBefore w:val="0"/>
      <w:numPr>
        <w:numId w:val="0"/>
      </w:numPr>
      <w:spacing w:beforeLines="0"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next w:val="20"/>
    <w:autoRedefine/>
    <w:uiPriority w:val="39"/>
    <w:unhideWhenUsed/>
    <w:rsid w:val="00BE04EC"/>
    <w:pPr>
      <w:tabs>
        <w:tab w:val="right" w:leader="dot" w:pos="9360"/>
      </w:tabs>
      <w:spacing w:line="360" w:lineRule="auto"/>
      <w:jc w:val="both"/>
    </w:pPr>
    <w:rPr>
      <w:rFonts w:ascii="宋体" w:eastAsia="宋体" w:hAnsi="宋体"/>
      <w:sz w:val="24"/>
    </w:rPr>
  </w:style>
  <w:style w:type="paragraph" w:styleId="aa">
    <w:name w:val="Subtitle"/>
    <w:next w:val="a6"/>
    <w:link w:val="Char"/>
    <w:uiPriority w:val="11"/>
    <w:rsid w:val="00F376AE"/>
    <w:pPr>
      <w:spacing w:line="360" w:lineRule="auto"/>
      <w:jc w:val="center"/>
      <w:outlineLvl w:val="1"/>
    </w:pPr>
    <w:rPr>
      <w:rFonts w:ascii="宋体" w:eastAsia="宋体" w:hAnsi="宋体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7"/>
    <w:link w:val="aa"/>
    <w:uiPriority w:val="11"/>
    <w:rsid w:val="00F376AE"/>
    <w:rPr>
      <w:rFonts w:ascii="宋体" w:eastAsia="宋体" w:hAnsi="宋体" w:cstheme="majorBidi"/>
      <w:b/>
      <w:bCs/>
      <w:kern w:val="28"/>
      <w:sz w:val="32"/>
      <w:szCs w:val="32"/>
    </w:rPr>
  </w:style>
  <w:style w:type="paragraph" w:customStyle="1" w:styleId="ab">
    <w:name w:val="正文左对齐"/>
    <w:uiPriority w:val="3"/>
    <w:qFormat/>
    <w:rsid w:val="00EF3DA4"/>
    <w:pPr>
      <w:spacing w:line="360" w:lineRule="auto"/>
    </w:pPr>
    <w:rPr>
      <w:rFonts w:ascii="宋体" w:eastAsia="宋体" w:hAnsi="宋体"/>
      <w:sz w:val="24"/>
    </w:rPr>
  </w:style>
  <w:style w:type="paragraph" w:customStyle="1" w:styleId="ac">
    <w:name w:val="正文居中"/>
    <w:qFormat/>
    <w:rsid w:val="00EF3DA4"/>
    <w:pPr>
      <w:spacing w:line="360" w:lineRule="auto"/>
      <w:jc w:val="center"/>
    </w:pPr>
    <w:rPr>
      <w:rFonts w:ascii="宋体" w:eastAsia="宋体" w:hAnsi="宋体"/>
      <w:sz w:val="24"/>
    </w:rPr>
  </w:style>
  <w:style w:type="paragraph" w:customStyle="1" w:styleId="ad">
    <w:name w:val="正文右对齐"/>
    <w:uiPriority w:val="3"/>
    <w:qFormat/>
    <w:rsid w:val="00EF3DA4"/>
    <w:pPr>
      <w:spacing w:line="360" w:lineRule="auto"/>
      <w:jc w:val="right"/>
    </w:pPr>
    <w:rPr>
      <w:rFonts w:ascii="宋体" w:eastAsia="宋体" w:hAnsi="宋体"/>
      <w:sz w:val="24"/>
    </w:rPr>
  </w:style>
  <w:style w:type="character" w:customStyle="1" w:styleId="3Char">
    <w:name w:val="标题 3 Char"/>
    <w:basedOn w:val="a7"/>
    <w:link w:val="3"/>
    <w:uiPriority w:val="9"/>
    <w:rsid w:val="00AE54D1"/>
    <w:rPr>
      <w:rFonts w:ascii="宋体" w:eastAsia="宋体" w:hAnsi="宋体"/>
      <w:bCs/>
      <w:sz w:val="24"/>
      <w:szCs w:val="32"/>
    </w:rPr>
  </w:style>
  <w:style w:type="character" w:customStyle="1" w:styleId="4Char">
    <w:name w:val="标题 4 Char"/>
    <w:basedOn w:val="a7"/>
    <w:link w:val="4"/>
    <w:uiPriority w:val="9"/>
    <w:semiHidden/>
    <w:rsid w:val="006856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7"/>
    <w:link w:val="5"/>
    <w:uiPriority w:val="9"/>
    <w:semiHidden/>
    <w:rsid w:val="00685689"/>
    <w:rPr>
      <w:rFonts w:ascii="宋体" w:eastAsia="宋体" w:hAnsi="宋体"/>
      <w:b/>
      <w:bCs/>
      <w:sz w:val="28"/>
      <w:szCs w:val="28"/>
    </w:rPr>
  </w:style>
  <w:style w:type="character" w:customStyle="1" w:styleId="6Char">
    <w:name w:val="标题 6 Char"/>
    <w:basedOn w:val="a7"/>
    <w:link w:val="6"/>
    <w:uiPriority w:val="9"/>
    <w:semiHidden/>
    <w:rsid w:val="006856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7"/>
    <w:link w:val="7"/>
    <w:uiPriority w:val="9"/>
    <w:semiHidden/>
    <w:rsid w:val="00685689"/>
    <w:rPr>
      <w:rFonts w:ascii="宋体" w:eastAsia="宋体" w:hAnsi="宋体"/>
      <w:b/>
      <w:bCs/>
      <w:sz w:val="24"/>
      <w:szCs w:val="24"/>
    </w:rPr>
  </w:style>
  <w:style w:type="character" w:customStyle="1" w:styleId="8Char">
    <w:name w:val="标题 8 Char"/>
    <w:basedOn w:val="a7"/>
    <w:link w:val="8"/>
    <w:uiPriority w:val="9"/>
    <w:semiHidden/>
    <w:rsid w:val="006856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7"/>
    <w:link w:val="9"/>
    <w:uiPriority w:val="9"/>
    <w:semiHidden/>
    <w:rsid w:val="00685689"/>
    <w:rPr>
      <w:rFonts w:asciiTheme="majorHAnsi" w:eastAsiaTheme="majorEastAsia" w:hAnsiTheme="majorHAnsi" w:cstheme="majorBidi"/>
    </w:rPr>
  </w:style>
  <w:style w:type="paragraph" w:styleId="a3">
    <w:name w:val="List Paragraph"/>
    <w:uiPriority w:val="34"/>
    <w:rsid w:val="00C352C1"/>
    <w:pPr>
      <w:numPr>
        <w:numId w:val="2"/>
      </w:numPr>
      <w:spacing w:line="360" w:lineRule="auto"/>
      <w:jc w:val="both"/>
    </w:pPr>
    <w:rPr>
      <w:rFonts w:ascii="宋体" w:eastAsia="宋体" w:hAnsi="宋体"/>
      <w:sz w:val="24"/>
    </w:rPr>
  </w:style>
  <w:style w:type="paragraph" w:styleId="ae">
    <w:name w:val="Balloon Text"/>
    <w:basedOn w:val="a6"/>
    <w:link w:val="Char0"/>
    <w:uiPriority w:val="99"/>
    <w:semiHidden/>
    <w:unhideWhenUsed/>
    <w:rsid w:val="00985BD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e"/>
    <w:uiPriority w:val="99"/>
    <w:semiHidden/>
    <w:rsid w:val="00985BD1"/>
    <w:rPr>
      <w:rFonts w:ascii="宋体" w:eastAsia="宋体" w:hAnsi="宋体"/>
      <w:sz w:val="18"/>
      <w:szCs w:val="18"/>
    </w:rPr>
  </w:style>
  <w:style w:type="paragraph" w:customStyle="1" w:styleId="a0">
    <w:name w:val="图号"/>
    <w:next w:val="a6"/>
    <w:uiPriority w:val="1"/>
    <w:qFormat/>
    <w:rsid w:val="006A0BC5"/>
    <w:pPr>
      <w:numPr>
        <w:ilvl w:val="1"/>
        <w:numId w:val="5"/>
      </w:numPr>
      <w:spacing w:line="360" w:lineRule="auto"/>
      <w:jc w:val="center"/>
    </w:pPr>
    <w:rPr>
      <w:rFonts w:ascii="黑体" w:eastAsia="黑体" w:hAnsi="黑体"/>
    </w:rPr>
  </w:style>
  <w:style w:type="paragraph" w:customStyle="1" w:styleId="a1">
    <w:name w:val="正文列表"/>
    <w:uiPriority w:val="3"/>
    <w:qFormat/>
    <w:rsid w:val="006A0BC5"/>
    <w:pPr>
      <w:numPr>
        <w:numId w:val="3"/>
      </w:numPr>
      <w:spacing w:line="360" w:lineRule="auto"/>
      <w:jc w:val="both"/>
    </w:pPr>
    <w:rPr>
      <w:rFonts w:ascii="宋体" w:eastAsia="宋体" w:hAnsi="宋体"/>
      <w:sz w:val="24"/>
    </w:rPr>
  </w:style>
  <w:style w:type="numbering" w:customStyle="1" w:styleId="10">
    <w:name w:val="样式1"/>
    <w:uiPriority w:val="99"/>
    <w:rsid w:val="00665851"/>
    <w:pPr>
      <w:numPr>
        <w:numId w:val="4"/>
      </w:numPr>
    </w:pPr>
  </w:style>
  <w:style w:type="paragraph" w:customStyle="1" w:styleId="af">
    <w:name w:val="图"/>
    <w:basedOn w:val="ac"/>
    <w:next w:val="a0"/>
    <w:uiPriority w:val="1"/>
    <w:qFormat/>
    <w:rsid w:val="00665851"/>
    <w:rPr>
      <w:noProof/>
    </w:rPr>
  </w:style>
  <w:style w:type="paragraph" w:customStyle="1" w:styleId="af0">
    <w:name w:val="表"/>
    <w:next w:val="a6"/>
    <w:uiPriority w:val="1"/>
    <w:qFormat/>
    <w:rsid w:val="005542AD"/>
    <w:pPr>
      <w:spacing w:line="360" w:lineRule="auto"/>
      <w:jc w:val="center"/>
    </w:pPr>
    <w:rPr>
      <w:rFonts w:ascii="宋体" w:eastAsia="宋体" w:hAnsi="宋体"/>
      <w:noProof/>
    </w:rPr>
  </w:style>
  <w:style w:type="paragraph" w:customStyle="1" w:styleId="a2">
    <w:name w:val="表号"/>
    <w:next w:val="af0"/>
    <w:uiPriority w:val="1"/>
    <w:qFormat/>
    <w:rsid w:val="007B75F9"/>
    <w:pPr>
      <w:numPr>
        <w:ilvl w:val="1"/>
        <w:numId w:val="6"/>
      </w:numPr>
      <w:spacing w:line="360" w:lineRule="auto"/>
      <w:jc w:val="center"/>
    </w:pPr>
    <w:rPr>
      <w:rFonts w:ascii="黑体" w:eastAsia="黑体" w:hAnsi="黑体"/>
    </w:rPr>
  </w:style>
  <w:style w:type="table" w:styleId="af1">
    <w:name w:val="Table Grid"/>
    <w:basedOn w:val="a8"/>
    <w:rsid w:val="00035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8"/>
    <w:uiPriority w:val="60"/>
    <w:rsid w:val="00035A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caption"/>
    <w:basedOn w:val="a6"/>
    <w:next w:val="a6"/>
    <w:uiPriority w:val="35"/>
    <w:unhideWhenUsed/>
    <w:rsid w:val="002E73AA"/>
    <w:rPr>
      <w:rFonts w:asciiTheme="majorHAnsi" w:eastAsia="黑体" w:hAnsiTheme="majorHAnsi" w:cstheme="majorBidi"/>
      <w:sz w:val="20"/>
      <w:szCs w:val="20"/>
    </w:rPr>
  </w:style>
  <w:style w:type="paragraph" w:customStyle="1" w:styleId="af4">
    <w:name w:val="无序标题（段前分页）"/>
    <w:next w:val="a6"/>
    <w:uiPriority w:val="8"/>
    <w:qFormat/>
    <w:rsid w:val="004B4038"/>
    <w:pPr>
      <w:pageBreakBefore/>
      <w:spacing w:beforeLines="100" w:before="100" w:line="360" w:lineRule="auto"/>
      <w:jc w:val="center"/>
      <w:outlineLvl w:val="0"/>
    </w:pPr>
    <w:rPr>
      <w:rFonts w:ascii="黑体" w:eastAsia="黑体" w:hAnsi="黑体"/>
      <w:bCs/>
      <w:kern w:val="44"/>
      <w:sz w:val="30"/>
      <w:szCs w:val="44"/>
    </w:rPr>
  </w:style>
  <w:style w:type="numbering" w:customStyle="1" w:styleId="a4">
    <w:name w:val="隐藏标题+图表号"/>
    <w:uiPriority w:val="99"/>
    <w:rsid w:val="002E73AA"/>
    <w:pPr>
      <w:numPr>
        <w:numId w:val="7"/>
      </w:numPr>
    </w:pPr>
  </w:style>
  <w:style w:type="paragraph" w:styleId="20">
    <w:name w:val="toc 2"/>
    <w:basedOn w:val="11"/>
    <w:next w:val="30"/>
    <w:autoRedefine/>
    <w:uiPriority w:val="39"/>
    <w:unhideWhenUsed/>
    <w:rsid w:val="00BE04EC"/>
    <w:pPr>
      <w:ind w:leftChars="200" w:left="200"/>
    </w:pPr>
  </w:style>
  <w:style w:type="paragraph" w:customStyle="1" w:styleId="a5">
    <w:name w:val="文献列表"/>
    <w:uiPriority w:val="2"/>
    <w:qFormat/>
    <w:rsid w:val="005A1B14"/>
    <w:pPr>
      <w:numPr>
        <w:numId w:val="8"/>
      </w:numPr>
      <w:jc w:val="both"/>
    </w:pPr>
    <w:rPr>
      <w:rFonts w:ascii="Times New Roman" w:eastAsia="宋体" w:hAnsi="Times New Roman"/>
    </w:rPr>
  </w:style>
  <w:style w:type="paragraph" w:styleId="30">
    <w:name w:val="toc 3"/>
    <w:basedOn w:val="20"/>
    <w:next w:val="a6"/>
    <w:autoRedefine/>
    <w:uiPriority w:val="39"/>
    <w:unhideWhenUsed/>
    <w:rsid w:val="00BE04EC"/>
    <w:pPr>
      <w:ind w:leftChars="400" w:left="400"/>
    </w:pPr>
  </w:style>
  <w:style w:type="character" w:styleId="af5">
    <w:name w:val="Hyperlink"/>
    <w:basedOn w:val="a7"/>
    <w:uiPriority w:val="99"/>
    <w:unhideWhenUsed/>
    <w:rsid w:val="00635729"/>
    <w:rPr>
      <w:rFonts w:ascii="宋体" w:eastAsia="宋体" w:hAnsi="宋体"/>
      <w:b w:val="0"/>
      <w:i w:val="0"/>
      <w:noProof/>
      <w:color w:val="auto"/>
      <w:sz w:val="24"/>
      <w:u w:val="none"/>
    </w:rPr>
  </w:style>
  <w:style w:type="paragraph" w:styleId="af6">
    <w:name w:val="header"/>
    <w:link w:val="Char1"/>
    <w:uiPriority w:val="99"/>
    <w:unhideWhenUsed/>
    <w:rsid w:val="00D96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28"/>
      <w:szCs w:val="18"/>
    </w:rPr>
  </w:style>
  <w:style w:type="character" w:customStyle="1" w:styleId="Char1">
    <w:name w:val="页眉 Char"/>
    <w:basedOn w:val="a7"/>
    <w:link w:val="af6"/>
    <w:uiPriority w:val="99"/>
    <w:rsid w:val="00D967C5"/>
    <w:rPr>
      <w:rFonts w:ascii="宋体" w:eastAsia="宋体" w:hAnsi="宋体"/>
      <w:sz w:val="28"/>
      <w:szCs w:val="18"/>
    </w:rPr>
  </w:style>
  <w:style w:type="paragraph" w:styleId="af7">
    <w:name w:val="footer"/>
    <w:link w:val="Char2"/>
    <w:unhideWhenUsed/>
    <w:rsid w:val="00D967C5"/>
    <w:pPr>
      <w:tabs>
        <w:tab w:val="center" w:pos="4153"/>
        <w:tab w:val="right" w:pos="8306"/>
      </w:tabs>
      <w:snapToGrid w:val="0"/>
      <w:jc w:val="right"/>
    </w:pPr>
    <w:rPr>
      <w:rFonts w:ascii="宋体" w:eastAsia="宋体" w:hAnsi="宋体"/>
      <w:sz w:val="18"/>
      <w:szCs w:val="18"/>
    </w:rPr>
  </w:style>
  <w:style w:type="character" w:customStyle="1" w:styleId="Char2">
    <w:name w:val="页脚 Char"/>
    <w:basedOn w:val="a7"/>
    <w:link w:val="af7"/>
    <w:uiPriority w:val="99"/>
    <w:rsid w:val="00D967C5"/>
    <w:rPr>
      <w:rFonts w:ascii="宋体" w:eastAsia="宋体" w:hAnsi="宋体"/>
      <w:sz w:val="18"/>
      <w:szCs w:val="18"/>
    </w:rPr>
  </w:style>
  <w:style w:type="paragraph" w:customStyle="1" w:styleId="af8">
    <w:name w:val="目录"/>
    <w:uiPriority w:val="39"/>
    <w:qFormat/>
    <w:rsid w:val="00D00902"/>
    <w:pPr>
      <w:pageBreakBefore/>
      <w:tabs>
        <w:tab w:val="right" w:leader="dot" w:pos="8296"/>
      </w:tabs>
      <w:spacing w:beforeLines="100" w:before="100" w:line="360" w:lineRule="auto"/>
      <w:jc w:val="center"/>
      <w:outlineLvl w:val="0"/>
    </w:pPr>
    <w:rPr>
      <w:rFonts w:ascii="黑体" w:eastAsia="黑体" w:hAnsi="黑体"/>
      <w:bCs/>
      <w:kern w:val="44"/>
      <w:sz w:val="32"/>
      <w:szCs w:val="44"/>
      <w:lang w:val="zh-CN"/>
    </w:rPr>
  </w:style>
  <w:style w:type="paragraph" w:customStyle="1" w:styleId="a">
    <w:name w:val="附录列表"/>
    <w:uiPriority w:val="3"/>
    <w:qFormat/>
    <w:rsid w:val="00D00902"/>
    <w:pPr>
      <w:numPr>
        <w:numId w:val="9"/>
      </w:numPr>
      <w:spacing w:line="360" w:lineRule="auto"/>
    </w:pPr>
    <w:rPr>
      <w:rFonts w:ascii="宋体" w:eastAsia="宋体" w:hAnsi="宋体"/>
      <w:sz w:val="24"/>
    </w:rPr>
  </w:style>
  <w:style w:type="paragraph" w:customStyle="1" w:styleId="af9">
    <w:name w:val="中文标题"/>
    <w:next w:val="a6"/>
    <w:qFormat/>
    <w:rsid w:val="00DF13FD"/>
    <w:pPr>
      <w:pageBreakBefore/>
      <w:spacing w:beforeLines="150" w:before="150" w:line="360" w:lineRule="auto"/>
      <w:jc w:val="center"/>
    </w:pPr>
    <w:rPr>
      <w:rFonts w:ascii="黑体" w:eastAsia="黑体" w:hAnsi="黑体"/>
      <w:bCs/>
      <w:kern w:val="44"/>
      <w:sz w:val="44"/>
      <w:szCs w:val="44"/>
      <w:lang w:val="zh-CN"/>
    </w:rPr>
  </w:style>
  <w:style w:type="paragraph" w:customStyle="1" w:styleId="afa">
    <w:name w:val="无序标题"/>
    <w:basedOn w:val="af4"/>
    <w:next w:val="a6"/>
    <w:uiPriority w:val="8"/>
    <w:qFormat/>
    <w:rsid w:val="00D00902"/>
    <w:pPr>
      <w:pageBreakBefore w:val="0"/>
    </w:pPr>
  </w:style>
  <w:style w:type="paragraph" w:customStyle="1" w:styleId="afb">
    <w:name w:val="英文标题"/>
    <w:next w:val="afc"/>
    <w:qFormat/>
    <w:rsid w:val="00E93045"/>
    <w:pPr>
      <w:pageBreakBefore/>
      <w:spacing w:beforeLines="150" w:before="150" w:line="360" w:lineRule="auto"/>
      <w:jc w:val="center"/>
    </w:pPr>
    <w:rPr>
      <w:rFonts w:ascii="Times New Roman" w:eastAsia="黑体" w:hAnsi="Times New Roman"/>
      <w:sz w:val="44"/>
    </w:rPr>
  </w:style>
  <w:style w:type="paragraph" w:customStyle="1" w:styleId="afc">
    <w:name w:val="英文摘要"/>
    <w:next w:val="afd"/>
    <w:qFormat/>
    <w:rsid w:val="00E93045"/>
    <w:pPr>
      <w:spacing w:beforeLines="100" w:before="100" w:line="360" w:lineRule="auto"/>
      <w:jc w:val="center"/>
      <w:outlineLvl w:val="0"/>
    </w:pPr>
    <w:rPr>
      <w:rFonts w:ascii="Times New Roman" w:eastAsia="Times New Roman" w:hAnsi="Times New Roman"/>
      <w:sz w:val="30"/>
    </w:rPr>
  </w:style>
  <w:style w:type="paragraph" w:customStyle="1" w:styleId="afd">
    <w:name w:val="英文摘要正文"/>
    <w:qFormat/>
    <w:rsid w:val="00E3337B"/>
    <w:pPr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character" w:styleId="afe">
    <w:name w:val="annotation reference"/>
    <w:basedOn w:val="a7"/>
    <w:semiHidden/>
    <w:rsid w:val="00560E5C"/>
    <w:rPr>
      <w:sz w:val="21"/>
      <w:szCs w:val="21"/>
    </w:rPr>
  </w:style>
  <w:style w:type="paragraph" w:styleId="aff">
    <w:name w:val="annotation text"/>
    <w:basedOn w:val="a6"/>
    <w:link w:val="Char3"/>
    <w:semiHidden/>
    <w:rsid w:val="00560E5C"/>
    <w:pPr>
      <w:spacing w:line="240" w:lineRule="auto"/>
      <w:ind w:firstLine="0"/>
      <w:jc w:val="left"/>
    </w:pPr>
    <w:rPr>
      <w:rFonts w:ascii="Times New Roman" w:hAnsi="Times New Roman" w:cs="Times New Roman"/>
      <w:sz w:val="21"/>
      <w:szCs w:val="24"/>
    </w:rPr>
  </w:style>
  <w:style w:type="character" w:customStyle="1" w:styleId="Char3">
    <w:name w:val="批注文字 Char"/>
    <w:basedOn w:val="a7"/>
    <w:link w:val="aff"/>
    <w:semiHidden/>
    <w:rsid w:val="00560E5C"/>
    <w:rPr>
      <w:rFonts w:ascii="Times New Roman" w:eastAsia="宋体" w:hAnsi="Times New Roman" w:cs="Times New Roman"/>
      <w:szCs w:val="24"/>
    </w:rPr>
  </w:style>
  <w:style w:type="character" w:styleId="aff0">
    <w:name w:val="page number"/>
    <w:basedOn w:val="a7"/>
    <w:rsid w:val="00670E65"/>
    <w:rPr>
      <w:rFonts w:ascii="Times New Roman" w:hAnsi="Times New Roman"/>
      <w:b w:val="0"/>
      <w:i w:val="0"/>
      <w:color w:val="auto"/>
      <w:sz w:val="18"/>
      <w:u w:val="none"/>
    </w:rPr>
  </w:style>
  <w:style w:type="paragraph" w:styleId="aff1">
    <w:name w:val="table of figures"/>
    <w:next w:val="a6"/>
    <w:uiPriority w:val="99"/>
    <w:unhideWhenUsed/>
    <w:rsid w:val="00635729"/>
    <w:pPr>
      <w:widowControl w:val="0"/>
      <w:spacing w:line="360" w:lineRule="auto"/>
      <w:jc w:val="both"/>
    </w:pPr>
    <w:rPr>
      <w:rFonts w:ascii="宋体" w:eastAsia="宋体" w:hAnsi="宋体" w:cstheme="minorHAnsi"/>
      <w:small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d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A0BA4-BA2C-465A-8D98-3B9B1E3A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d1.dotx</Template>
  <TotalTime>356</TotalTime>
  <Pages>1</Pages>
  <Words>629</Words>
  <Characters>3590</Characters>
  <Application>Microsoft Office Word</Application>
  <DocSecurity>0</DocSecurity>
  <Lines>29</Lines>
  <Paragraphs>8</Paragraphs>
  <ScaleCrop>false</ScaleCrop>
  <Company>Microsoft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2018-05-31T02:57:00Z</dcterms:created>
  <dcterms:modified xsi:type="dcterms:W3CDTF">2018-06-09T11:18:00Z</dcterms:modified>
</cp:coreProperties>
</file>